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294"/>
        <w:tblW w:w="7968" w:type="dxa"/>
        <w:tblBorders>
          <w:insideH w:val="single" w:sz="4" w:space="0" w:color="auto"/>
        </w:tblBorders>
        <w:tblCellMar>
          <w:left w:w="0" w:type="dxa"/>
          <w:right w:w="0" w:type="dxa"/>
        </w:tblCellMar>
        <w:tblLook w:val="01E0" w:firstRow="1" w:lastRow="1" w:firstColumn="1" w:lastColumn="1" w:noHBand="0" w:noVBand="0"/>
      </w:tblPr>
      <w:tblGrid>
        <w:gridCol w:w="7984"/>
      </w:tblGrid>
      <w:tr w:rsidR="00242F56" w:rsidTr="00C54655">
        <w:trPr>
          <w:cantSplit/>
          <w:trHeight w:hRule="exact" w:val="2835"/>
        </w:trPr>
        <w:tc>
          <w:tcPr>
            <w:tcW w:w="7968" w:type="dxa"/>
            <w:tcBorders>
              <w:top w:val="nil"/>
              <w:bottom w:val="single" w:sz="4" w:space="0" w:color="595959" w:themeColor="text1" w:themeTint="A6"/>
            </w:tcBorders>
            <w:noWrap/>
            <w:vAlign w:val="bottom"/>
          </w:tcPr>
          <w:p w:rsidR="00EC3665" w:rsidRPr="00C54655" w:rsidRDefault="0094738B" w:rsidP="003A2493">
            <w:pPr>
              <w:pStyle w:val="Titelvoorblad"/>
              <w:rPr>
                <w:color w:val="FF0000"/>
              </w:rPr>
            </w:pPr>
            <w:r>
              <w:rPr>
                <w:color w:val="FF0000"/>
              </w:rPr>
              <w:t>Smart systems</w:t>
            </w:r>
          </w:p>
          <w:p w:rsidR="00242F56" w:rsidRPr="00D866D9" w:rsidRDefault="003A5E26" w:rsidP="003A2493">
            <w:pPr>
              <w:pStyle w:val="Subtitlevoorblad"/>
              <w:rPr>
                <w:color w:val="auto"/>
              </w:rPr>
            </w:pPr>
            <w:r>
              <w:rPr>
                <w:color w:val="404040" w:themeColor="text1" w:themeTint="BF"/>
              </w:rPr>
              <w:t>opdracht</w:t>
            </w:r>
          </w:p>
          <w:p w:rsidR="00242F56" w:rsidRPr="00D866D9" w:rsidRDefault="00242F56" w:rsidP="003A2493">
            <w:pPr>
              <w:rPr>
                <w:position w:val="6"/>
              </w:rPr>
            </w:pPr>
          </w:p>
        </w:tc>
      </w:tr>
      <w:bookmarkStart w:id="0" w:name="opleiding"/>
      <w:tr w:rsidR="00D97DDA" w:rsidTr="00C54655">
        <w:trPr>
          <w:cantSplit/>
          <w:trHeight w:hRule="exact" w:val="2552"/>
        </w:trPr>
        <w:tc>
          <w:tcPr>
            <w:tcW w:w="7968" w:type="dxa"/>
            <w:tcBorders>
              <w:top w:val="single" w:sz="4" w:space="0" w:color="595959" w:themeColor="text1" w:themeTint="A6"/>
            </w:tcBorders>
          </w:tcPr>
          <w:p w:rsidR="00A13723" w:rsidRPr="00C54655" w:rsidRDefault="005111DF" w:rsidP="00A13723">
            <w:pPr>
              <w:spacing w:line="280" w:lineRule="exact"/>
              <w:rPr>
                <w:rStyle w:val="Zwaar"/>
                <w:color w:val="595959" w:themeColor="text1" w:themeTint="A6"/>
                <w:position w:val="6"/>
              </w:rPr>
            </w:pPr>
            <w:r w:rsidRPr="00C54655">
              <w:rPr>
                <w:noProof/>
                <w:color w:val="595959" w:themeColor="text1" w:themeTint="A6"/>
                <w:lang w:val="nl-BE" w:eastAsia="nl-BE"/>
              </w:rPr>
              <mc:AlternateContent>
                <mc:Choice Requires="wpc">
                  <w:drawing>
                    <wp:anchor distT="0" distB="0" distL="114300" distR="114300" simplePos="0" relativeHeight="251657728" behindDoc="1" locked="0" layoutInCell="1" allowOverlap="1" wp14:anchorId="6257007B" wp14:editId="3EBA46CD">
                      <wp:simplePos x="0" y="0"/>
                      <wp:positionH relativeFrom="page">
                        <wp:posOffset>-2312035</wp:posOffset>
                      </wp:positionH>
                      <wp:positionV relativeFrom="page">
                        <wp:posOffset>136525</wp:posOffset>
                      </wp:positionV>
                      <wp:extent cx="11421110" cy="8216900"/>
                      <wp:effectExtent l="0" t="0" r="0" b="0"/>
                      <wp:wrapNone/>
                      <wp:docPr id="5" name="Papier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96FE5A0" id="Papier 52" o:spid="_x0000_s1026" editas="canvas" style="position:absolute;margin-left:-182.05pt;margin-top:10.75pt;width:899.3pt;height:647pt;z-index:-251658752;mso-position-horizontal-relative:page;mso-position-vertical-relative:page" coordsize="114211,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211;height:82169;visibility:visible;mso-wrap-style:square">
                        <v:fill o:detectmouseclick="t"/>
                        <v:path o:connecttype="none"/>
                      </v:shape>
                      <w10:wrap anchorx="page" anchory="page"/>
                    </v:group>
                  </w:pict>
                </mc:Fallback>
              </mc:AlternateContent>
            </w:r>
            <w:bookmarkEnd w:id="0"/>
          </w:p>
          <w:p w:rsidR="00846ABE" w:rsidRDefault="00E67915" w:rsidP="00846ABE">
            <w:pPr>
              <w:spacing w:line="280" w:lineRule="exact"/>
              <w:rPr>
                <w:rStyle w:val="Zwaar"/>
                <w:rFonts w:cs="Arial"/>
                <w:position w:val="6"/>
              </w:rPr>
            </w:pPr>
            <w:r>
              <w:rPr>
                <w:rStyle w:val="Zwaar"/>
                <w:rFonts w:cs="Arial"/>
                <w:position w:val="6"/>
              </w:rPr>
              <w:t>Academiejaar 2015-2016</w:t>
            </w:r>
          </w:p>
          <w:p w:rsidR="00BF769F" w:rsidRPr="00E67915" w:rsidRDefault="00BF769F" w:rsidP="00846ABE">
            <w:pPr>
              <w:spacing w:line="280" w:lineRule="exact"/>
              <w:rPr>
                <w:rStyle w:val="Zwaar"/>
                <w:rFonts w:cs="Arial"/>
                <w:position w:val="6"/>
                <w:lang w:val="en-GB"/>
              </w:rPr>
            </w:pPr>
            <w:r w:rsidRPr="00E67915">
              <w:rPr>
                <w:rStyle w:val="Zwaar"/>
                <w:rFonts w:cs="Arial"/>
                <w:position w:val="6"/>
                <w:lang w:val="en-GB"/>
              </w:rPr>
              <w:t>Semester</w:t>
            </w:r>
            <w:r w:rsidR="00E67915">
              <w:rPr>
                <w:rStyle w:val="Zwaar"/>
                <w:rFonts w:cs="Arial"/>
                <w:position w:val="6"/>
                <w:lang w:val="en-GB"/>
              </w:rPr>
              <w:t>2</w:t>
            </w:r>
          </w:p>
          <w:p w:rsidR="00BF769F" w:rsidRPr="00E67915" w:rsidRDefault="00BF769F" w:rsidP="00846ABE">
            <w:pPr>
              <w:spacing w:line="280" w:lineRule="exact"/>
              <w:rPr>
                <w:rStyle w:val="Zwaar"/>
                <w:rFonts w:cs="Arial"/>
                <w:position w:val="6"/>
                <w:lang w:val="en-GB"/>
              </w:rPr>
            </w:pPr>
          </w:p>
          <w:p w:rsidR="00175212" w:rsidRPr="00E67915" w:rsidRDefault="00BF769F" w:rsidP="003A2493">
            <w:pPr>
              <w:spacing w:line="280" w:lineRule="exact"/>
              <w:rPr>
                <w:rStyle w:val="Zwaar"/>
                <w:b w:val="0"/>
                <w:position w:val="6"/>
                <w:lang w:val="en-GB"/>
              </w:rPr>
            </w:pPr>
            <w:bookmarkStart w:id="1" w:name="mail"/>
            <w:proofErr w:type="spellStart"/>
            <w:r w:rsidRPr="00E67915">
              <w:rPr>
                <w:rStyle w:val="Zwaar"/>
                <w:b w:val="0"/>
                <w:position w:val="6"/>
                <w:lang w:val="en-GB"/>
              </w:rPr>
              <w:t>Ing</w:t>
            </w:r>
            <w:proofErr w:type="spellEnd"/>
            <w:r w:rsidRPr="00E67915">
              <w:rPr>
                <w:rStyle w:val="Zwaar"/>
                <w:b w:val="0"/>
                <w:position w:val="6"/>
                <w:lang w:val="en-GB"/>
              </w:rPr>
              <w:t xml:space="preserve"> Marc Smets</w:t>
            </w:r>
          </w:p>
          <w:bookmarkStart w:id="2" w:name="telefoon"/>
          <w:bookmarkEnd w:id="1"/>
          <w:p w:rsidR="00175212" w:rsidRPr="00E67915" w:rsidRDefault="00BF769F" w:rsidP="003A2493">
            <w:pPr>
              <w:spacing w:line="280" w:lineRule="exact"/>
              <w:rPr>
                <w:rStyle w:val="Zwaar"/>
                <w:b w:val="0"/>
                <w:position w:val="6"/>
                <w:lang w:val="en-GB"/>
              </w:rPr>
            </w:pPr>
            <w:r>
              <w:rPr>
                <w:rStyle w:val="Zwaar"/>
                <w:b w:val="0"/>
                <w:position w:val="6"/>
              </w:rPr>
              <w:fldChar w:fldCharType="begin">
                <w:ffData>
                  <w:name w:val=""/>
                  <w:enabled/>
                  <w:calcOnExit w:val="0"/>
                  <w:textInput>
                    <w:default w:val="marc.smets@ap.be"/>
                  </w:textInput>
                </w:ffData>
              </w:fldChar>
            </w:r>
            <w:r w:rsidRPr="00E67915">
              <w:rPr>
                <w:rStyle w:val="Zwaar"/>
                <w:b w:val="0"/>
                <w:position w:val="6"/>
                <w:lang w:val="en-GB"/>
              </w:rPr>
              <w:instrText xml:space="preserve"> FORMTEXT </w:instrText>
            </w:r>
            <w:r>
              <w:rPr>
                <w:rStyle w:val="Zwaar"/>
                <w:b w:val="0"/>
                <w:position w:val="6"/>
              </w:rPr>
            </w:r>
            <w:r>
              <w:rPr>
                <w:rStyle w:val="Zwaar"/>
                <w:b w:val="0"/>
                <w:position w:val="6"/>
              </w:rPr>
              <w:fldChar w:fldCharType="separate"/>
            </w:r>
            <w:r w:rsidRPr="00E67915">
              <w:rPr>
                <w:rStyle w:val="Zwaar"/>
                <w:b w:val="0"/>
                <w:noProof/>
                <w:position w:val="6"/>
                <w:lang w:val="en-GB"/>
              </w:rPr>
              <w:t>marc.smets@ap.be</w:t>
            </w:r>
            <w:r>
              <w:rPr>
                <w:rStyle w:val="Zwaar"/>
                <w:b w:val="0"/>
                <w:position w:val="6"/>
              </w:rPr>
              <w:fldChar w:fldCharType="end"/>
            </w:r>
          </w:p>
          <w:bookmarkEnd w:id="2"/>
          <w:p w:rsidR="00F624C7" w:rsidRPr="00D866D9" w:rsidRDefault="00F624C7" w:rsidP="003A2493">
            <w:pPr>
              <w:spacing w:line="280" w:lineRule="exact"/>
              <w:rPr>
                <w:rStyle w:val="Zwaar"/>
                <w:position w:val="6"/>
              </w:rPr>
            </w:pPr>
          </w:p>
        </w:tc>
      </w:tr>
    </w:tbl>
    <w:p w:rsidR="00D7566D" w:rsidRDefault="00C54655" w:rsidP="00175212">
      <w:pPr>
        <w:spacing w:line="280" w:lineRule="exact"/>
      </w:pPr>
      <w:r>
        <w:rPr>
          <w:noProof/>
          <w:lang w:val="nl-BE" w:eastAsia="nl-BE"/>
        </w:rPr>
        <w:drawing>
          <wp:anchor distT="0" distB="0" distL="114300" distR="114300" simplePos="0" relativeHeight="251660800" behindDoc="1" locked="0" layoutInCell="1" allowOverlap="1" wp14:anchorId="3A55F97A" wp14:editId="0F508029">
            <wp:simplePos x="0" y="0"/>
            <wp:positionH relativeFrom="column">
              <wp:posOffset>3984625</wp:posOffset>
            </wp:positionH>
            <wp:positionV relativeFrom="paragraph">
              <wp:posOffset>-781685</wp:posOffset>
            </wp:positionV>
            <wp:extent cx="2311400" cy="46371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p>
    <w:p w:rsidR="00D7566D" w:rsidRDefault="00D7566D"/>
    <w:p w:rsidR="00321DEB" w:rsidRDefault="00321DEB"/>
    <w:p w:rsidR="00321DEB" w:rsidRDefault="00321DEB"/>
    <w:p w:rsidR="003A2493" w:rsidRDefault="003A2493"/>
    <w:p w:rsidR="00321DEB" w:rsidRDefault="00321DEB"/>
    <w:p w:rsidR="009403CB" w:rsidRDefault="009403CB"/>
    <w:p w:rsidR="009403CB" w:rsidRDefault="009403CB"/>
    <w:p w:rsidR="003A2493" w:rsidRDefault="003A2493"/>
    <w:p w:rsidR="003A2493" w:rsidRDefault="003A2493"/>
    <w:p w:rsidR="003A2493" w:rsidRDefault="003A2493"/>
    <w:p w:rsidR="003A2493" w:rsidRDefault="003A2493"/>
    <w:p w:rsidR="003A2493" w:rsidRDefault="003A2493"/>
    <w:p w:rsidR="003A2493" w:rsidRDefault="003A2493"/>
    <w:p w:rsidR="003A2493" w:rsidRDefault="005F0F47">
      <w:r>
        <w:rPr>
          <w:noProof/>
          <w:lang w:val="nl-BE" w:eastAsia="nl-BE"/>
        </w:rPr>
        <w:drawing>
          <wp:anchor distT="0" distB="0" distL="114300" distR="114300" simplePos="0" relativeHeight="251661824" behindDoc="1" locked="0" layoutInCell="1" allowOverlap="1" wp14:anchorId="6360FBDF" wp14:editId="1AAB91D3">
            <wp:simplePos x="0" y="0"/>
            <wp:positionH relativeFrom="column">
              <wp:posOffset>-1260475</wp:posOffset>
            </wp:positionH>
            <wp:positionV relativeFrom="paragraph">
              <wp:posOffset>1311275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rsidR="00C54655">
        <w:rPr>
          <w:noProof/>
          <w:lang w:val="nl-BE" w:eastAsia="nl-BE"/>
        </w:rPr>
        <w:drawing>
          <wp:anchor distT="0" distB="0" distL="114300" distR="114300" simplePos="0" relativeHeight="251659776" behindDoc="0" locked="0" layoutInCell="1" allowOverlap="1" wp14:anchorId="6DA899DD" wp14:editId="7823A805">
            <wp:simplePos x="0" y="0"/>
            <wp:positionH relativeFrom="column">
              <wp:posOffset>4086225</wp:posOffset>
            </wp:positionH>
            <wp:positionV relativeFrom="paragraph">
              <wp:posOffset>2582545</wp:posOffset>
            </wp:positionV>
            <wp:extent cx="1651635" cy="8204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p>
    <w:p w:rsidR="003A2493" w:rsidRDefault="003A2493">
      <w:pPr>
        <w:sectPr w:rsidR="003A2493" w:rsidSect="00124ECC">
          <w:pgSz w:w="11906" w:h="16838" w:code="9"/>
          <w:pgMar w:top="1191" w:right="1985" w:bottom="1361" w:left="1985" w:header="794" w:footer="794" w:gutter="0"/>
          <w:cols w:space="708"/>
          <w:docGrid w:linePitch="360"/>
        </w:sectPr>
      </w:pPr>
    </w:p>
    <w:p w:rsidR="003A5E26" w:rsidRDefault="003A5E26" w:rsidP="003A5E26">
      <w:pPr>
        <w:pStyle w:val="Kop1"/>
        <w:spacing w:after="280" w:line="280" w:lineRule="atLeast"/>
      </w:pPr>
      <w:r>
        <w:lastRenderedPageBreak/>
        <w:t>Projectvoorstel</w:t>
      </w:r>
    </w:p>
    <w:p w:rsidR="003A5E26" w:rsidRDefault="00E67915" w:rsidP="003A5E26">
      <w:r>
        <w:t>In module3 o</w:t>
      </w:r>
      <w:r w:rsidR="003A5E26">
        <w:t xml:space="preserve">ntwerp een </w:t>
      </w:r>
      <w:r>
        <w:t xml:space="preserve">sturing voor een </w:t>
      </w:r>
      <w:r w:rsidR="003A5E26">
        <w:t>voertuig met volgende mogelijkheden:</w:t>
      </w:r>
    </w:p>
    <w:p w:rsidR="003A5E26" w:rsidRDefault="003A5E26" w:rsidP="003A5E26"/>
    <w:p w:rsidR="003A5E26" w:rsidRPr="003A5E26" w:rsidRDefault="003A5E26" w:rsidP="003A5E26">
      <w:pPr>
        <w:pStyle w:val="Lijstalinea"/>
        <w:widowControl/>
        <w:numPr>
          <w:ilvl w:val="0"/>
          <w:numId w:val="42"/>
        </w:numPr>
        <w:spacing w:after="0" w:line="280" w:lineRule="atLeast"/>
        <w:rPr>
          <w:lang w:val="nl-BE"/>
        </w:rPr>
      </w:pPr>
      <w:r w:rsidRPr="003A5E26">
        <w:rPr>
          <w:lang w:val="nl-BE"/>
        </w:rPr>
        <w:t>Het moet vooruit en achteruit kunnen rijden</w:t>
      </w:r>
      <w:r w:rsidR="00E67915">
        <w:rPr>
          <w:lang w:val="nl-BE"/>
        </w:rPr>
        <w:t>.</w:t>
      </w:r>
    </w:p>
    <w:p w:rsidR="003A5E26" w:rsidRPr="003A5E26" w:rsidRDefault="003A5E26" w:rsidP="003A5E26">
      <w:pPr>
        <w:pStyle w:val="Lijstalinea"/>
        <w:widowControl/>
        <w:numPr>
          <w:ilvl w:val="0"/>
          <w:numId w:val="42"/>
        </w:numPr>
        <w:spacing w:after="0" w:line="280" w:lineRule="atLeast"/>
        <w:rPr>
          <w:lang w:val="nl-BE"/>
        </w:rPr>
      </w:pPr>
      <w:r w:rsidRPr="003A5E26">
        <w:rPr>
          <w:lang w:val="nl-BE"/>
        </w:rPr>
        <w:t>Het moet links en rechts kunnen draaien</w:t>
      </w:r>
      <w:r w:rsidR="00E67915">
        <w:rPr>
          <w:lang w:val="nl-BE"/>
        </w:rPr>
        <w:t>.</w:t>
      </w:r>
    </w:p>
    <w:p w:rsidR="003A5E26" w:rsidRPr="00E67915" w:rsidRDefault="003A5E26" w:rsidP="003A5E26">
      <w:pPr>
        <w:pStyle w:val="Lijstalinea"/>
        <w:widowControl/>
        <w:numPr>
          <w:ilvl w:val="0"/>
          <w:numId w:val="42"/>
        </w:numPr>
        <w:spacing w:after="0" w:line="280" w:lineRule="atLeast"/>
        <w:rPr>
          <w:lang w:val="nl-BE"/>
        </w:rPr>
      </w:pPr>
      <w:r w:rsidRPr="00E67915">
        <w:rPr>
          <w:lang w:val="nl-BE"/>
        </w:rPr>
        <w:t>Het moet kunnen afremmen</w:t>
      </w:r>
      <w:r w:rsidR="00E67915">
        <w:rPr>
          <w:lang w:val="nl-BE"/>
        </w:rPr>
        <w:t>.</w:t>
      </w:r>
    </w:p>
    <w:p w:rsidR="003A5E26" w:rsidRPr="003A5E26" w:rsidRDefault="003A5E26" w:rsidP="003A5E26">
      <w:pPr>
        <w:pStyle w:val="Lijstalinea"/>
        <w:widowControl/>
        <w:numPr>
          <w:ilvl w:val="0"/>
          <w:numId w:val="42"/>
        </w:numPr>
        <w:spacing w:after="0" w:line="280" w:lineRule="atLeast"/>
        <w:rPr>
          <w:lang w:val="nl-BE"/>
        </w:rPr>
      </w:pPr>
      <w:r w:rsidRPr="003A5E26">
        <w:rPr>
          <w:lang w:val="nl-BE"/>
        </w:rPr>
        <w:t>Het moet de nabijheid van voorwerpen kunnen detecteren</w:t>
      </w:r>
      <w:r w:rsidR="00E67915">
        <w:rPr>
          <w:lang w:val="nl-BE"/>
        </w:rPr>
        <w:t>.</w:t>
      </w:r>
    </w:p>
    <w:p w:rsidR="003A5E26" w:rsidRPr="003A5E26" w:rsidRDefault="003A5E26" w:rsidP="003A5E26">
      <w:pPr>
        <w:pStyle w:val="Lijstalinea"/>
        <w:widowControl/>
        <w:numPr>
          <w:ilvl w:val="0"/>
          <w:numId w:val="42"/>
        </w:numPr>
        <w:spacing w:after="0" w:line="280" w:lineRule="atLeast"/>
        <w:rPr>
          <w:lang w:val="nl-BE"/>
        </w:rPr>
      </w:pPr>
      <w:r w:rsidRPr="003A5E26">
        <w:rPr>
          <w:lang w:val="nl-BE"/>
        </w:rPr>
        <w:t>Communiceren met een externe schakeling (laptop, microcontroller, …)</w:t>
      </w:r>
      <w:r w:rsidR="00E67915">
        <w:rPr>
          <w:lang w:val="nl-BE"/>
        </w:rPr>
        <w:t>.</w:t>
      </w:r>
    </w:p>
    <w:p w:rsidR="003A5E26" w:rsidRDefault="003A5E26" w:rsidP="003A5E26"/>
    <w:p w:rsidR="003A5E26" w:rsidRDefault="003A5E26" w:rsidP="003A5E26">
      <w:r>
        <w:t>Bovendien moet in dit voertuig de nodige intelligentie ingebouwd kunnen worden zodat bij uitbreiding dit voertuig een opgelegd parcours kan afleggen. De intelligentie moet nog niet gebruikt kunnen worden maar de inbouw moet wel minstens reeds voorzien zijn.</w:t>
      </w:r>
    </w:p>
    <w:p w:rsidR="003A5E26" w:rsidRDefault="003A5E26" w:rsidP="003A5E26">
      <w:r>
        <w:t xml:space="preserve">De keuze van het gebruikte materiaal is in principe vrij. Let wel op dat indien jullie materiaal gebruiken dat niet in de opleiding aanwezig is, jullie </w:t>
      </w:r>
      <w:r w:rsidR="00E67915">
        <w:t>zelf opdraaien voor de kosten</w:t>
      </w:r>
      <w:r>
        <w:t xml:space="preserve">. </w:t>
      </w:r>
    </w:p>
    <w:p w:rsidR="003A5E26" w:rsidRDefault="003A5E26" w:rsidP="003A5E26">
      <w:r>
        <w:t>Je kan om de intelligentie in te bouwen bij voorkeur gebruik maken van reeds aanwezige microcontrollerschakelingen</w:t>
      </w:r>
      <w:r w:rsidR="00E67915">
        <w:t>.</w:t>
      </w:r>
    </w:p>
    <w:p w:rsidR="00E67915" w:rsidRDefault="00E67915" w:rsidP="00E67915">
      <w:pPr>
        <w:rPr>
          <w:lang w:val="nl-BE"/>
        </w:rPr>
      </w:pPr>
      <w:r>
        <w:rPr>
          <w:lang w:val="nl-BE"/>
        </w:rPr>
        <w:t>In module4 zal het project van de vorig module verder uitgewerkt worden door de voertuigen die jullie gebouwd hebben autonoom te laten rijden. Hiervoor zullen de voertuigen van sensoren voorzien worden.</w:t>
      </w:r>
    </w:p>
    <w:p w:rsidR="00E67915" w:rsidRDefault="00FB1D0A" w:rsidP="00E67915">
      <w:pPr>
        <w:rPr>
          <w:lang w:val="nl-BE"/>
        </w:rPr>
      </w:pPr>
      <w:r>
        <w:rPr>
          <w:lang w:val="nl-BE"/>
        </w:rPr>
        <w:t>Dit deel</w:t>
      </w:r>
      <w:r w:rsidR="00E67915">
        <w:rPr>
          <w:lang w:val="nl-BE"/>
        </w:rPr>
        <w:t xml:space="preserve"> omvat 3 delen:</w:t>
      </w:r>
    </w:p>
    <w:p w:rsidR="00E67915" w:rsidRDefault="00E67915" w:rsidP="00E67915">
      <w:pPr>
        <w:pStyle w:val="Lijstalinea"/>
        <w:widowControl/>
        <w:numPr>
          <w:ilvl w:val="0"/>
          <w:numId w:val="43"/>
        </w:numPr>
        <w:spacing w:after="0" w:line="280" w:lineRule="atLeast"/>
        <w:rPr>
          <w:lang w:val="nl-BE"/>
        </w:rPr>
      </w:pPr>
      <w:r>
        <w:rPr>
          <w:lang w:val="nl-BE"/>
        </w:rPr>
        <w:t xml:space="preserve">In het eerste deel zal iedere groep zijn schakeling verder afwerken. De </w:t>
      </w:r>
      <w:proofErr w:type="spellStart"/>
      <w:r>
        <w:rPr>
          <w:lang w:val="nl-BE"/>
        </w:rPr>
        <w:t>PCB’s</w:t>
      </w:r>
      <w:proofErr w:type="spellEnd"/>
      <w:r>
        <w:rPr>
          <w:lang w:val="nl-BE"/>
        </w:rPr>
        <w:t xml:space="preserve"> dienen </w:t>
      </w:r>
      <w:proofErr w:type="spellStart"/>
      <w:r>
        <w:rPr>
          <w:lang w:val="nl-BE"/>
        </w:rPr>
        <w:t>bestukt</w:t>
      </w:r>
      <w:proofErr w:type="spellEnd"/>
      <w:r>
        <w:rPr>
          <w:lang w:val="nl-BE"/>
        </w:rPr>
        <w:t xml:space="preserve"> en getest te worden.</w:t>
      </w:r>
    </w:p>
    <w:p w:rsidR="00E67915" w:rsidRDefault="00E67915" w:rsidP="00E67915">
      <w:pPr>
        <w:pStyle w:val="Lijstalinea"/>
        <w:widowControl/>
        <w:numPr>
          <w:ilvl w:val="0"/>
          <w:numId w:val="43"/>
        </w:numPr>
        <w:spacing w:after="0" w:line="280" w:lineRule="atLeast"/>
        <w:rPr>
          <w:lang w:val="nl-BE"/>
        </w:rPr>
      </w:pPr>
      <w:r>
        <w:rPr>
          <w:lang w:val="nl-BE"/>
        </w:rPr>
        <w:t xml:space="preserve">In een tweede deel is het de bedoeling dat jullie de voertuigen van de nodige sensoren voorzien zodat deze in staat zijn hindernissen te detecteren. Het is hierbij ook de bedoeling dat jullie er voor zorgen dat de voertuigen autonoom (zonder draad naar een computer) kunnen rijden. </w:t>
      </w:r>
      <w:bookmarkStart w:id="3" w:name="_GoBack"/>
      <w:bookmarkEnd w:id="3"/>
    </w:p>
    <w:p w:rsidR="00E67915" w:rsidRDefault="00E67915" w:rsidP="00E67915">
      <w:pPr>
        <w:pStyle w:val="Lijstalinea"/>
        <w:widowControl/>
        <w:numPr>
          <w:ilvl w:val="0"/>
          <w:numId w:val="43"/>
        </w:numPr>
        <w:spacing w:after="0" w:line="280" w:lineRule="atLeast"/>
        <w:rPr>
          <w:lang w:val="nl-BE"/>
        </w:rPr>
      </w:pPr>
      <w:r>
        <w:rPr>
          <w:lang w:val="nl-BE"/>
        </w:rPr>
        <w:t>Er zullen een aantal programmeeropdrachten voor de microcontroller gegeven worden in oplopende moeilijkheidsgraad. Hierdoor zullen de voertuigen een steeds complexer parcours aankunnen. Het is de bedoeling dat jullie deze in volgorde afwerken.</w:t>
      </w:r>
    </w:p>
    <w:p w:rsidR="00E67915" w:rsidRDefault="00E67915" w:rsidP="00E67915">
      <w:pPr>
        <w:rPr>
          <w:lang w:val="nl-BE"/>
        </w:rPr>
      </w:pPr>
    </w:p>
    <w:p w:rsidR="00E67915" w:rsidRPr="00E67915" w:rsidRDefault="00E67915" w:rsidP="003A5E26">
      <w:pPr>
        <w:rPr>
          <w:lang w:val="nl-BE"/>
        </w:rPr>
      </w:pPr>
    </w:p>
    <w:p w:rsidR="003A5E26" w:rsidRDefault="003A5E26" w:rsidP="003A5E26">
      <w:pPr>
        <w:rPr>
          <w:lang w:val="nl-BE"/>
        </w:rPr>
      </w:pPr>
    </w:p>
    <w:p w:rsidR="003A5E26" w:rsidRDefault="003A5E26" w:rsidP="003A5E26">
      <w:pPr>
        <w:pStyle w:val="Kop1"/>
        <w:spacing w:after="280" w:line="280" w:lineRule="atLeast"/>
      </w:pPr>
      <w:r>
        <w:t>Uitwerking</w:t>
      </w:r>
    </w:p>
    <w:p w:rsidR="003A5E26" w:rsidRDefault="003A5E26" w:rsidP="003A5E26">
      <w:r>
        <w:t xml:space="preserve">Dit project zal in groepen van 2 personen moeten worden uitgevoerd. Het project zal moeten worden opgedeeld in verschillende delen en er zal een taakverdeling moeten ontstaan waardoor duidelijk is wat ieder zijn taak is in de groep. Voor de praktische organisatie, de in te leveren documenten en de te respecteren deadlines verwijzen we naar het draaiboek project elektronica dat je kan terug vinden op </w:t>
      </w:r>
      <w:proofErr w:type="spellStart"/>
      <w:r>
        <w:t>blackboard</w:t>
      </w:r>
      <w:proofErr w:type="spellEnd"/>
      <w:r>
        <w:t>.</w:t>
      </w:r>
    </w:p>
    <w:p w:rsidR="003A5E26" w:rsidRDefault="003A5E26" w:rsidP="003A5E26">
      <w:r>
        <w:t>Om jullie een stuk op weg te helpen willen we in deze paragraaf uitleggen hoe je zulk een project kan aanpakken via de top-down ontwikkeling.</w:t>
      </w:r>
    </w:p>
    <w:p w:rsidR="003A5E26" w:rsidRDefault="003A5E26" w:rsidP="003A5E26">
      <w:r>
        <w:t>In de onderstaande figuur vind je een schematisch overzicht van de uit te voeren stappen in je project. In de bijhorende tekst wordt kort uitgelegd wat in elke stap dient uitgevoerd te worden.</w:t>
      </w:r>
    </w:p>
    <w:p w:rsidR="003A5E26" w:rsidRDefault="003A5E26" w:rsidP="003A5E26"/>
    <w:p w:rsidR="003A5E26" w:rsidRDefault="003A5E26" w:rsidP="003A5E26">
      <w:pPr>
        <w:pStyle w:val="Kop2"/>
        <w:spacing w:before="100" w:beforeAutospacing="1" w:line="280" w:lineRule="atLeast"/>
        <w:rPr>
          <w:rStyle w:val="Zwaar"/>
          <w:b/>
          <w:bCs/>
        </w:rPr>
      </w:pPr>
      <w:r>
        <w:rPr>
          <w:rStyle w:val="Zwaar"/>
          <w:b/>
          <w:bCs/>
        </w:rPr>
        <w:lastRenderedPageBreak/>
        <w:t>Systeemvereisten</w:t>
      </w:r>
    </w:p>
    <w:p w:rsidR="003A5E26" w:rsidRDefault="003A5E26" w:rsidP="003A5E26"/>
    <w:p w:rsidR="003A5E26" w:rsidRDefault="003A5E26" w:rsidP="003A5E26">
      <w:r>
        <w:t>Dit punt geeft een zeer gedetailleerde beschrijving van de eigenschappen en werking van het te ontwerpen systeem. Dit is een document dat meestal in samenspraak met opdrachtgever wordt opgesteld. Dit komt hier praktisch neer op de opgave.</w:t>
      </w:r>
    </w:p>
    <w:p w:rsidR="003A5E26" w:rsidRDefault="003A5E26" w:rsidP="003A5E26"/>
    <w:p w:rsidR="003A5E26" w:rsidRDefault="003A5E26" w:rsidP="003A5E26">
      <w:pPr>
        <w:pStyle w:val="Kop2"/>
        <w:spacing w:before="100" w:beforeAutospacing="1" w:line="280" w:lineRule="atLeast"/>
      </w:pPr>
      <w:r>
        <w:t>Systeemspecificaties</w:t>
      </w:r>
    </w:p>
    <w:p w:rsidR="003A5E26" w:rsidRDefault="003A5E26" w:rsidP="003A5E26"/>
    <w:p w:rsidR="003A5E26" w:rsidRDefault="003A5E26" w:rsidP="003A5E26">
      <w:r>
        <w:t xml:space="preserve">Uit de systeemvereisten worden de systeemspecificaties afgeleid. Hierin worden input en </w:t>
      </w:r>
      <w:proofErr w:type="spellStart"/>
      <w:r>
        <w:t>outputs</w:t>
      </w:r>
      <w:proofErr w:type="spellEnd"/>
      <w:r>
        <w:t>, functies, gebruikte componenten,… en dergelijke gedefinieerd. Het is een meer schematische vorm van de werking van het systeem met invulling van de elementen die hiervoor nodig zijn. Concreet wil dit zeggen wat is allemaal nodig om het wagentje op een correcte manier te laten rijden zonder dat het een hindernis raakt.</w:t>
      </w:r>
    </w:p>
    <w:p w:rsidR="003A5E26" w:rsidRDefault="003A5E26" w:rsidP="003A5E26"/>
    <w:p w:rsidR="003A5E26" w:rsidRDefault="003A5E26" w:rsidP="003A5E26">
      <w:pPr>
        <w:pStyle w:val="Kop2"/>
        <w:spacing w:before="100" w:beforeAutospacing="1" w:line="280" w:lineRule="atLeast"/>
      </w:pPr>
      <w:r>
        <w:t>Hardware/software verdeling</w:t>
      </w:r>
    </w:p>
    <w:p w:rsidR="003A5E26" w:rsidRDefault="003A5E26" w:rsidP="003A5E26"/>
    <w:p w:rsidR="003A5E26" w:rsidRDefault="003A5E26" w:rsidP="003A5E26">
      <w:r>
        <w:t>In deze stap wordt een indeling gemaakt van wat in hardware en wat in software moet ontwikkeld worden om aan de systeemspecificaties te kunnen voldoen. Vanaf hier ontstaan 2 wegen in de oplossing die gelijktijdig kunnen uitgewerkt worden. Het software gedeelte zal hier de software uitwerken nodig om het wagentje vooruit en achteruit  te laten rijden, links en rechts te draaien, te laten stoppen en hindernissen te detecteren.</w:t>
      </w:r>
    </w:p>
    <w:p w:rsidR="003A5E26" w:rsidRDefault="003A5E26" w:rsidP="003A5E26">
      <w:pPr>
        <w:ind w:left="576"/>
      </w:pPr>
      <w:r>
        <w:t>Het hardware gedeelte zal er voor zorgen dat de software commando’s ook fysisch op een correcte manier worden uitgevoerd.</w:t>
      </w:r>
    </w:p>
    <w:p w:rsidR="003A5E26" w:rsidRDefault="003A5E26" w:rsidP="003A5E26">
      <w:pPr>
        <w:ind w:left="576"/>
      </w:pPr>
    </w:p>
    <w:p w:rsidR="003A5E26" w:rsidRDefault="003A5E26" w:rsidP="003A5E26">
      <w:pPr>
        <w:ind w:left="576"/>
      </w:pPr>
    </w:p>
    <w:p w:rsidR="003A5E26" w:rsidRDefault="003A5E26" w:rsidP="003A5E26">
      <w:r>
        <w:rPr>
          <w:noProof/>
          <w:lang w:val="nl-BE" w:eastAsia="nl-BE"/>
        </w:rPr>
        <w:drawing>
          <wp:inline distT="0" distB="0" distL="0" distR="0" wp14:anchorId="32DCC183" wp14:editId="59F882EC">
            <wp:extent cx="5431155" cy="3458845"/>
            <wp:effectExtent l="0" t="0" r="0" b="8255"/>
            <wp:docPr id="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155" cy="3458845"/>
                    </a:xfrm>
                    <a:prstGeom prst="rect">
                      <a:avLst/>
                    </a:prstGeom>
                    <a:noFill/>
                    <a:ln>
                      <a:noFill/>
                    </a:ln>
                  </pic:spPr>
                </pic:pic>
              </a:graphicData>
            </a:graphic>
          </wp:inline>
        </w:drawing>
      </w:r>
    </w:p>
    <w:p w:rsidR="003A5E26" w:rsidRDefault="003A5E26" w:rsidP="003A5E26"/>
    <w:p w:rsidR="003A5E26" w:rsidRDefault="003A5E26" w:rsidP="003A5E26">
      <w:pPr>
        <w:pStyle w:val="Kop2"/>
        <w:spacing w:before="100" w:beforeAutospacing="1" w:line="280" w:lineRule="atLeast"/>
      </w:pPr>
      <w:r>
        <w:lastRenderedPageBreak/>
        <w:t>Hardware: schema ontwikkelen</w:t>
      </w:r>
    </w:p>
    <w:p w:rsidR="003A5E26" w:rsidRDefault="003A5E26" w:rsidP="003A5E26">
      <w:r>
        <w:t>Hierin wordt het schema ontworpen om de commando’s uit te voeren. Je kan hierbij van een bestaand schema vertrekken en het aanpassen aan je behoeften. Je kan echter ook een volledig eigen ontwerp ontwikkelen. Het is hier meestal ook noodzakelijk reeds een aantal proefopstellingen te maken en te testen op zijn werking.</w:t>
      </w:r>
    </w:p>
    <w:p w:rsidR="003A5E26" w:rsidRDefault="003A5E26" w:rsidP="003A5E26">
      <w:r>
        <w:t>Gelijktijdig dient een materiaallijst opgesteld worden zodat het ontbrekende materiaal kan aangeschaft worden</w:t>
      </w:r>
    </w:p>
    <w:p w:rsidR="003A5E26" w:rsidRDefault="003A5E26" w:rsidP="003A5E26"/>
    <w:p w:rsidR="003A5E26" w:rsidRDefault="003A5E26" w:rsidP="003A5E26">
      <w:pPr>
        <w:pStyle w:val="Kop2"/>
        <w:spacing w:before="100" w:beforeAutospacing="1" w:line="280" w:lineRule="atLeast"/>
      </w:pPr>
      <w:r>
        <w:t>Hardware: printontwerp</w:t>
      </w:r>
    </w:p>
    <w:p w:rsidR="003A5E26" w:rsidRDefault="003A5E26" w:rsidP="003A5E26">
      <w:r>
        <w:t>Van dit schema wordt m.b.v. een softwarepakket een printontwerp gemaakt waarvan in een externe firma een pcb vervaardigd wordt.</w:t>
      </w:r>
    </w:p>
    <w:p w:rsidR="003A5E26" w:rsidRPr="00117114" w:rsidRDefault="003A5E26" w:rsidP="003A5E26"/>
    <w:p w:rsidR="003A5E26" w:rsidRDefault="003A5E26" w:rsidP="003A5E26">
      <w:pPr>
        <w:pStyle w:val="Kop2"/>
        <w:spacing w:before="100" w:beforeAutospacing="1" w:line="280" w:lineRule="atLeast"/>
      </w:pPr>
      <w:r>
        <w:t xml:space="preserve">Hardware: </w:t>
      </w:r>
      <w:proofErr w:type="spellStart"/>
      <w:r>
        <w:t>bestukken</w:t>
      </w:r>
      <w:proofErr w:type="spellEnd"/>
      <w:r>
        <w:t xml:space="preserve"> van de pcb</w:t>
      </w:r>
    </w:p>
    <w:p w:rsidR="003A5E26" w:rsidRDefault="003A5E26" w:rsidP="003A5E26"/>
    <w:p w:rsidR="003A5E26" w:rsidRDefault="003A5E26" w:rsidP="003A5E26">
      <w:r>
        <w:t>In deze fase worden de componenten op de pcb gesoldeerd. Dit gedeelte zal uitgevoerd worden in het begin van semester4</w:t>
      </w:r>
    </w:p>
    <w:p w:rsidR="003A5E26" w:rsidRDefault="003A5E26" w:rsidP="003A5E26"/>
    <w:p w:rsidR="003A5E26" w:rsidRDefault="003A5E26" w:rsidP="003A5E26">
      <w:pPr>
        <w:pStyle w:val="Kop2"/>
        <w:spacing w:before="100" w:beforeAutospacing="1" w:line="280" w:lineRule="atLeast"/>
      </w:pPr>
      <w:r>
        <w:t>Hardware: testen van de pcb</w:t>
      </w:r>
    </w:p>
    <w:p w:rsidR="003A5E26" w:rsidRDefault="003A5E26" w:rsidP="003A5E26">
      <w:r>
        <w:t xml:space="preserve">Aan de hand van een test plan worden een  aantal tests uitgevoerd om de correcte werking van de schakeling te verifiëren. </w:t>
      </w:r>
      <w:r w:rsidRPr="00830A22">
        <w:t>Voorzie op voorhand de nodige testpinnen om dit testen mogelijk te maken</w:t>
      </w:r>
      <w:r>
        <w:t xml:space="preserve">. Dit zal in semester3 uitgevoerd worden op de schakeling op de testprint of het </w:t>
      </w:r>
      <w:proofErr w:type="spellStart"/>
      <w:r>
        <w:t>breadbord</w:t>
      </w:r>
      <w:proofErr w:type="spellEnd"/>
      <w:r>
        <w:t>.. In semester4 zullen een aantal tests opnieuw uitgevoerd worden om na te gaan of de schakeling op de pcb correct werkt.</w:t>
      </w:r>
    </w:p>
    <w:p w:rsidR="003A5E26" w:rsidRDefault="003A5E26" w:rsidP="003A5E26"/>
    <w:p w:rsidR="003A5E26" w:rsidRDefault="003A5E26" w:rsidP="003A5E26">
      <w:pPr>
        <w:pStyle w:val="Kop2"/>
        <w:spacing w:before="100" w:beforeAutospacing="1" w:line="280" w:lineRule="atLeast"/>
      </w:pPr>
      <w:r>
        <w:t xml:space="preserve">Software: </w:t>
      </w:r>
      <w:proofErr w:type="spellStart"/>
      <w:r>
        <w:t>modularisatie</w:t>
      </w:r>
      <w:proofErr w:type="spellEnd"/>
      <w:r>
        <w:t xml:space="preserve"> van de software</w:t>
      </w:r>
    </w:p>
    <w:p w:rsidR="003A5E26" w:rsidRDefault="003A5E26" w:rsidP="003A5E26">
      <w:r>
        <w:t>In dit deel wordt de software om het wagentje correct te laten rijden opgedeeld in een aantal functies (vooruit, achteruit, links, rechts, detectie,..) die moeten toelaten dat het wagentje kan rijden en dat voorwerpen kunnen gedetecteerd worden.</w:t>
      </w:r>
    </w:p>
    <w:p w:rsidR="003A5E26" w:rsidRDefault="003A5E26" w:rsidP="003A5E26"/>
    <w:p w:rsidR="003A5E26" w:rsidRDefault="003A5E26" w:rsidP="003A5E26">
      <w:pPr>
        <w:pStyle w:val="Kop2"/>
        <w:spacing w:before="100" w:beforeAutospacing="1" w:line="280" w:lineRule="atLeast"/>
      </w:pPr>
      <w:r>
        <w:t>Software: opstellen van de code</w:t>
      </w:r>
    </w:p>
    <w:p w:rsidR="003A5E26" w:rsidRDefault="003A5E26" w:rsidP="003A5E26">
      <w:r>
        <w:t>Hier wordt voor elke functie de code opgesteld aan de hand van de gebruikte programmeertaal. Hierbij zal elke functie, in de mate van het mogelijke individueel getest worden. Het is nog niet de bedoeling om de software tot in de puntjes uit te werken. De software dient ten minste aan te tonen dat de hardwarecomponenten individueel correct werken.</w:t>
      </w:r>
    </w:p>
    <w:p w:rsidR="003A5E26" w:rsidRDefault="003A5E26" w:rsidP="003A5E26">
      <w:pPr>
        <w:pStyle w:val="Kop2"/>
        <w:spacing w:before="100" w:beforeAutospacing="1" w:line="280" w:lineRule="atLeast"/>
      </w:pPr>
      <w:r>
        <w:t>Software: integratie en evaluatie</w:t>
      </w:r>
    </w:p>
    <w:p w:rsidR="003A5E26" w:rsidRDefault="003A5E26" w:rsidP="003A5E26">
      <w:r>
        <w:t>Hier worden de verschillende functies getest en geïntegreerd in 1 programma.</w:t>
      </w:r>
    </w:p>
    <w:p w:rsidR="003A5E26" w:rsidRDefault="003A5E26" w:rsidP="003A5E26"/>
    <w:p w:rsidR="003A5E26" w:rsidRDefault="003A5E26" w:rsidP="003A5E26">
      <w:pPr>
        <w:pStyle w:val="Kop2"/>
        <w:spacing w:before="100" w:beforeAutospacing="1" w:line="280" w:lineRule="atLeast"/>
      </w:pPr>
      <w:r>
        <w:t>Systeemintegratie en toetsing</w:t>
      </w:r>
    </w:p>
    <w:p w:rsidR="003A5E26" w:rsidRDefault="003A5E26" w:rsidP="003A5E26">
      <w:r>
        <w:t>In deze fase van het project worden hardware en software samengebracht en worden een aantal tests uitgevoerd ten einde de correcte werking te verifiëren. Indien er nog fouten gevonden worden zullen deze gecorrigeerd worden tot het systeem voldoet aan de systeemeisen.</w:t>
      </w:r>
    </w:p>
    <w:p w:rsidR="003A5E26" w:rsidRDefault="003A5E26" w:rsidP="003A5E26"/>
    <w:p w:rsidR="003A5E26" w:rsidRDefault="003A5E26" w:rsidP="003A5E26">
      <w:pPr>
        <w:pStyle w:val="Kop2"/>
        <w:spacing w:before="100" w:beforeAutospacing="1" w:line="280" w:lineRule="atLeast"/>
      </w:pPr>
      <w:r>
        <w:t>Eindrapport</w:t>
      </w:r>
    </w:p>
    <w:p w:rsidR="003A5E26" w:rsidRPr="003417C4" w:rsidRDefault="003A5E26" w:rsidP="003A5E26">
      <w:r>
        <w:t>Tenslotte wordt een eindrapport opgesteld waarin het volledige ontwerp wordt besproken.</w:t>
      </w:r>
    </w:p>
    <w:p w:rsidR="00374390" w:rsidRPr="00BF769F" w:rsidRDefault="00374390" w:rsidP="00E67915">
      <w:pPr>
        <w:pStyle w:val="Kop1"/>
        <w:numPr>
          <w:ilvl w:val="0"/>
          <w:numId w:val="0"/>
        </w:numPr>
        <w:rPr>
          <w:lang w:val="nl-BE"/>
        </w:rPr>
      </w:pPr>
    </w:p>
    <w:sectPr w:rsidR="00374390" w:rsidRPr="00BF769F" w:rsidSect="00AB0E70">
      <w:headerReference w:type="default" r:id="rId12"/>
      <w:footerReference w:type="default" r:id="rId13"/>
      <w:endnotePr>
        <w:numFmt w:val="lowerLetter"/>
      </w:endnotePr>
      <w:pgSz w:w="11906" w:h="16838" w:code="9"/>
      <w:pgMar w:top="1191" w:right="1985" w:bottom="1361" w:left="1985" w:header="794" w:footer="794"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AB2" w:rsidRDefault="00253AB2" w:rsidP="00374390">
      <w:r>
        <w:separator/>
      </w:r>
    </w:p>
  </w:endnote>
  <w:endnote w:type="continuationSeparator" w:id="0">
    <w:p w:rsidR="00253AB2" w:rsidRDefault="00253AB2">
      <w:r>
        <w:continuationSeparator/>
      </w:r>
    </w:p>
  </w:endnote>
  <w:endnote w:type="continuationNotice" w:id="1">
    <w:p w:rsidR="00253AB2" w:rsidRDefault="00253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9E2" w:rsidRPr="00162A66" w:rsidRDefault="00B53380" w:rsidP="00162A66">
    <w:pPr>
      <w:pStyle w:val="Voettekst"/>
    </w:pPr>
    <w:r>
      <w:t xml:space="preserve">© AP Hogeschool </w:t>
    </w:r>
    <w:r w:rsidRPr="00162A66">
      <w:tab/>
      <w:t xml:space="preserve">p </w:t>
    </w:r>
    <w:r>
      <w:fldChar w:fldCharType="begin"/>
    </w:r>
    <w:r>
      <w:instrText xml:space="preserve"> PAGE </w:instrText>
    </w:r>
    <w:r>
      <w:fldChar w:fldCharType="separate"/>
    </w:r>
    <w:r w:rsidR="0094738B">
      <w:rPr>
        <w:noProof/>
      </w:rPr>
      <w:t>1</w:t>
    </w:r>
    <w:r>
      <w:rPr>
        <w:noProof/>
      </w:rPr>
      <w:fldChar w:fldCharType="end"/>
    </w:r>
    <w:r>
      <w:t xml:space="preserve"> / </w:t>
    </w:r>
    <w:r w:rsidR="00253AB2">
      <w:fldChar w:fldCharType="begin"/>
    </w:r>
    <w:r w:rsidR="00253AB2">
      <w:instrText xml:space="preserve"> SECTIONPAGES   \* MERGEFORMAT </w:instrText>
    </w:r>
    <w:r w:rsidR="00253AB2">
      <w:fldChar w:fldCharType="separate"/>
    </w:r>
    <w:r w:rsidR="0094738B">
      <w:rPr>
        <w:noProof/>
      </w:rPr>
      <w:t>4</w:t>
    </w:r>
    <w:r w:rsidR="00253AB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AB2" w:rsidRDefault="00253AB2">
      <w:r>
        <w:separator/>
      </w:r>
    </w:p>
  </w:footnote>
  <w:footnote w:type="continuationSeparator" w:id="0">
    <w:p w:rsidR="00253AB2" w:rsidRDefault="00253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9E2" w:rsidRDefault="00253AB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2506E54"/>
    <w:multiLevelType w:val="hybridMultilevel"/>
    <w:tmpl w:val="219817C8"/>
    <w:lvl w:ilvl="0" w:tplc="C3CE623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4E00DC8"/>
    <w:multiLevelType w:val="hybridMultilevel"/>
    <w:tmpl w:val="E3BC5CAA"/>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2" w15:restartNumberingAfterBreak="0">
    <w:nsid w:val="212378C4"/>
    <w:multiLevelType w:val="hybridMultilevel"/>
    <w:tmpl w:val="9E60768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3" w15:restartNumberingAfterBreak="0">
    <w:nsid w:val="26747A60"/>
    <w:multiLevelType w:val="hybridMultilevel"/>
    <w:tmpl w:val="F0C6A1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94A3181"/>
    <w:multiLevelType w:val="hybridMultilevel"/>
    <w:tmpl w:val="BD54C2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2BAA52D0"/>
    <w:multiLevelType w:val="multilevel"/>
    <w:tmpl w:val="3E70D41C"/>
    <w:numStyleLink w:val="111111"/>
  </w:abstractNum>
  <w:abstractNum w:abstractNumId="16" w15:restartNumberingAfterBreak="0">
    <w:nsid w:val="35387484"/>
    <w:multiLevelType w:val="multilevel"/>
    <w:tmpl w:val="3E70D41C"/>
    <w:numStyleLink w:val="111111"/>
  </w:abstractNum>
  <w:abstractNum w:abstractNumId="17" w15:restartNumberingAfterBreak="0">
    <w:nsid w:val="36DE0EC6"/>
    <w:multiLevelType w:val="hybridMultilevel"/>
    <w:tmpl w:val="EC38D5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771163A"/>
    <w:multiLevelType w:val="hybridMultilevel"/>
    <w:tmpl w:val="A89293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A051C0F"/>
    <w:multiLevelType w:val="hybridMultilevel"/>
    <w:tmpl w:val="67FCB6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0" w15:restartNumberingAfterBreak="0">
    <w:nsid w:val="3D454CC0"/>
    <w:multiLevelType w:val="hybridMultilevel"/>
    <w:tmpl w:val="33B4115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1" w15:restartNumberingAfterBreak="0">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44CD382F"/>
    <w:multiLevelType w:val="multilevel"/>
    <w:tmpl w:val="3E70D41C"/>
    <w:numStyleLink w:val="111111"/>
  </w:abstractNum>
  <w:abstractNum w:abstractNumId="23" w15:restartNumberingAfterBreak="0">
    <w:nsid w:val="4ED055D0"/>
    <w:multiLevelType w:val="multilevel"/>
    <w:tmpl w:val="3E70D41C"/>
    <w:numStyleLink w:val="111111"/>
  </w:abstractNum>
  <w:abstractNum w:abstractNumId="24" w15:restartNumberingAfterBreak="0">
    <w:nsid w:val="512A7EA3"/>
    <w:multiLevelType w:val="multilevel"/>
    <w:tmpl w:val="FD1EF1F0"/>
    <w:styleLink w:val="Artikelsectie"/>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0508A5"/>
    <w:multiLevelType w:val="hybridMultilevel"/>
    <w:tmpl w:val="C25859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7" w15:restartNumberingAfterBreak="0">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002609"/>
    <w:multiLevelType w:val="hybridMultilevel"/>
    <w:tmpl w:val="A3D00D8E"/>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9" w15:restartNumberingAfterBreak="0">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407CB"/>
    <w:multiLevelType w:val="hybridMultilevel"/>
    <w:tmpl w:val="0854F392"/>
    <w:lvl w:ilvl="0" w:tplc="31CEF770">
      <w:start w:val="1"/>
      <w:numFmt w:val="decimal"/>
      <w:lvlText w:val="4.%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74D3E1B"/>
    <w:multiLevelType w:val="multilevel"/>
    <w:tmpl w:val="BD0CF34E"/>
    <w:lvl w:ilvl="0">
      <w:start w:val="1"/>
      <w:numFmt w:val="bullet"/>
      <w:lvlText w:val=""/>
      <w:lvlJc w:val="left"/>
      <w:pPr>
        <w:tabs>
          <w:tab w:val="num" w:pos="805"/>
        </w:tabs>
        <w:ind w:left="805" w:hanging="360"/>
      </w:pPr>
      <w:rPr>
        <w:rFonts w:ascii="Symbol" w:hAnsi="Symbol" w:hint="default"/>
        <w:sz w:val="20"/>
      </w:rPr>
    </w:lvl>
    <w:lvl w:ilvl="1">
      <w:start w:val="1"/>
      <w:numFmt w:val="bullet"/>
      <w:lvlText w:val="o"/>
      <w:lvlJc w:val="left"/>
      <w:pPr>
        <w:tabs>
          <w:tab w:val="num" w:pos="1525"/>
        </w:tabs>
        <w:ind w:left="1525" w:hanging="360"/>
      </w:pPr>
      <w:rPr>
        <w:rFonts w:ascii="Courier New" w:hAnsi="Courier New" w:cs="Times New Roman" w:hint="default"/>
        <w:sz w:val="20"/>
      </w:rPr>
    </w:lvl>
    <w:lvl w:ilvl="2">
      <w:start w:val="1"/>
      <w:numFmt w:val="bullet"/>
      <w:lvlText w:val=""/>
      <w:lvlJc w:val="left"/>
      <w:pPr>
        <w:tabs>
          <w:tab w:val="num" w:pos="2245"/>
        </w:tabs>
        <w:ind w:left="2245" w:hanging="360"/>
      </w:pPr>
      <w:rPr>
        <w:rFonts w:ascii="Wingdings" w:hAnsi="Wingdings" w:hint="default"/>
        <w:sz w:val="20"/>
      </w:rPr>
    </w:lvl>
    <w:lvl w:ilvl="3">
      <w:start w:val="1"/>
      <w:numFmt w:val="bullet"/>
      <w:lvlText w:val=""/>
      <w:lvlJc w:val="left"/>
      <w:pPr>
        <w:tabs>
          <w:tab w:val="num" w:pos="2965"/>
        </w:tabs>
        <w:ind w:left="2965" w:hanging="360"/>
      </w:pPr>
      <w:rPr>
        <w:rFonts w:ascii="Wingdings" w:hAnsi="Wingdings" w:hint="default"/>
        <w:sz w:val="20"/>
      </w:rPr>
    </w:lvl>
    <w:lvl w:ilvl="4">
      <w:start w:val="1"/>
      <w:numFmt w:val="bullet"/>
      <w:lvlText w:val=""/>
      <w:lvlJc w:val="left"/>
      <w:pPr>
        <w:tabs>
          <w:tab w:val="num" w:pos="3685"/>
        </w:tabs>
        <w:ind w:left="3685" w:hanging="360"/>
      </w:pPr>
      <w:rPr>
        <w:rFonts w:ascii="Wingdings" w:hAnsi="Wingdings" w:hint="default"/>
        <w:sz w:val="20"/>
      </w:rPr>
    </w:lvl>
    <w:lvl w:ilvl="5">
      <w:start w:val="1"/>
      <w:numFmt w:val="bullet"/>
      <w:lvlText w:val=""/>
      <w:lvlJc w:val="left"/>
      <w:pPr>
        <w:tabs>
          <w:tab w:val="num" w:pos="4405"/>
        </w:tabs>
        <w:ind w:left="4405" w:hanging="360"/>
      </w:pPr>
      <w:rPr>
        <w:rFonts w:ascii="Wingdings" w:hAnsi="Wingdings" w:hint="default"/>
        <w:sz w:val="20"/>
      </w:rPr>
    </w:lvl>
    <w:lvl w:ilvl="6">
      <w:start w:val="1"/>
      <w:numFmt w:val="bullet"/>
      <w:lvlText w:val=""/>
      <w:lvlJc w:val="left"/>
      <w:pPr>
        <w:tabs>
          <w:tab w:val="num" w:pos="5125"/>
        </w:tabs>
        <w:ind w:left="5125" w:hanging="360"/>
      </w:pPr>
      <w:rPr>
        <w:rFonts w:ascii="Wingdings" w:hAnsi="Wingdings" w:hint="default"/>
        <w:sz w:val="20"/>
      </w:rPr>
    </w:lvl>
    <w:lvl w:ilvl="7">
      <w:start w:val="1"/>
      <w:numFmt w:val="bullet"/>
      <w:lvlText w:val=""/>
      <w:lvlJc w:val="left"/>
      <w:pPr>
        <w:tabs>
          <w:tab w:val="num" w:pos="5845"/>
        </w:tabs>
        <w:ind w:left="5845" w:hanging="360"/>
      </w:pPr>
      <w:rPr>
        <w:rFonts w:ascii="Wingdings" w:hAnsi="Wingdings" w:hint="default"/>
        <w:sz w:val="20"/>
      </w:rPr>
    </w:lvl>
    <w:lvl w:ilvl="8">
      <w:start w:val="1"/>
      <w:numFmt w:val="bullet"/>
      <w:lvlText w:val=""/>
      <w:lvlJc w:val="left"/>
      <w:pPr>
        <w:tabs>
          <w:tab w:val="num" w:pos="6565"/>
        </w:tabs>
        <w:ind w:left="6565" w:hanging="360"/>
      </w:pPr>
      <w:rPr>
        <w:rFonts w:ascii="Wingdings" w:hAnsi="Wingdings" w:hint="default"/>
        <w:sz w:val="20"/>
      </w:rPr>
    </w:lvl>
  </w:abstractNum>
  <w:abstractNum w:abstractNumId="33" w15:restartNumberingAfterBreak="0">
    <w:nsid w:val="6B167B42"/>
    <w:multiLevelType w:val="multilevel"/>
    <w:tmpl w:val="3E70D41C"/>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4" w15:restartNumberingAfterBreak="0">
    <w:nsid w:val="6C5554FB"/>
    <w:multiLevelType w:val="multilevel"/>
    <w:tmpl w:val="3E70D41C"/>
    <w:numStyleLink w:val="111111"/>
  </w:abstractNum>
  <w:abstractNum w:abstractNumId="35" w15:restartNumberingAfterBreak="0">
    <w:nsid w:val="6E78489E"/>
    <w:multiLevelType w:val="hybridMultilevel"/>
    <w:tmpl w:val="1CB81778"/>
    <w:lvl w:ilvl="0" w:tplc="08130001">
      <w:start w:val="1"/>
      <w:numFmt w:val="bullet"/>
      <w:lvlText w:val=""/>
      <w:lvlJc w:val="left"/>
      <w:pPr>
        <w:ind w:left="1511" w:hanging="360"/>
      </w:pPr>
      <w:rPr>
        <w:rFonts w:ascii="Symbol" w:hAnsi="Symbol" w:hint="default"/>
      </w:rPr>
    </w:lvl>
    <w:lvl w:ilvl="1" w:tplc="08130003">
      <w:start w:val="1"/>
      <w:numFmt w:val="bullet"/>
      <w:lvlText w:val="o"/>
      <w:lvlJc w:val="left"/>
      <w:pPr>
        <w:ind w:left="2231" w:hanging="360"/>
      </w:pPr>
      <w:rPr>
        <w:rFonts w:ascii="Courier New" w:hAnsi="Courier New" w:cs="Courier New" w:hint="default"/>
      </w:rPr>
    </w:lvl>
    <w:lvl w:ilvl="2" w:tplc="08130005" w:tentative="1">
      <w:start w:val="1"/>
      <w:numFmt w:val="bullet"/>
      <w:lvlText w:val=""/>
      <w:lvlJc w:val="left"/>
      <w:pPr>
        <w:ind w:left="2951" w:hanging="360"/>
      </w:pPr>
      <w:rPr>
        <w:rFonts w:ascii="Wingdings" w:hAnsi="Wingdings" w:hint="default"/>
      </w:rPr>
    </w:lvl>
    <w:lvl w:ilvl="3" w:tplc="08130001" w:tentative="1">
      <w:start w:val="1"/>
      <w:numFmt w:val="bullet"/>
      <w:lvlText w:val=""/>
      <w:lvlJc w:val="left"/>
      <w:pPr>
        <w:ind w:left="3671" w:hanging="360"/>
      </w:pPr>
      <w:rPr>
        <w:rFonts w:ascii="Symbol" w:hAnsi="Symbol" w:hint="default"/>
      </w:rPr>
    </w:lvl>
    <w:lvl w:ilvl="4" w:tplc="08130003" w:tentative="1">
      <w:start w:val="1"/>
      <w:numFmt w:val="bullet"/>
      <w:lvlText w:val="o"/>
      <w:lvlJc w:val="left"/>
      <w:pPr>
        <w:ind w:left="4391" w:hanging="360"/>
      </w:pPr>
      <w:rPr>
        <w:rFonts w:ascii="Courier New" w:hAnsi="Courier New" w:cs="Courier New" w:hint="default"/>
      </w:rPr>
    </w:lvl>
    <w:lvl w:ilvl="5" w:tplc="08130005" w:tentative="1">
      <w:start w:val="1"/>
      <w:numFmt w:val="bullet"/>
      <w:lvlText w:val=""/>
      <w:lvlJc w:val="left"/>
      <w:pPr>
        <w:ind w:left="5111" w:hanging="360"/>
      </w:pPr>
      <w:rPr>
        <w:rFonts w:ascii="Wingdings" w:hAnsi="Wingdings" w:hint="default"/>
      </w:rPr>
    </w:lvl>
    <w:lvl w:ilvl="6" w:tplc="08130001" w:tentative="1">
      <w:start w:val="1"/>
      <w:numFmt w:val="bullet"/>
      <w:lvlText w:val=""/>
      <w:lvlJc w:val="left"/>
      <w:pPr>
        <w:ind w:left="5831" w:hanging="360"/>
      </w:pPr>
      <w:rPr>
        <w:rFonts w:ascii="Symbol" w:hAnsi="Symbol" w:hint="default"/>
      </w:rPr>
    </w:lvl>
    <w:lvl w:ilvl="7" w:tplc="08130003" w:tentative="1">
      <w:start w:val="1"/>
      <w:numFmt w:val="bullet"/>
      <w:lvlText w:val="o"/>
      <w:lvlJc w:val="left"/>
      <w:pPr>
        <w:ind w:left="6551" w:hanging="360"/>
      </w:pPr>
      <w:rPr>
        <w:rFonts w:ascii="Courier New" w:hAnsi="Courier New" w:cs="Courier New" w:hint="default"/>
      </w:rPr>
    </w:lvl>
    <w:lvl w:ilvl="8" w:tplc="08130005" w:tentative="1">
      <w:start w:val="1"/>
      <w:numFmt w:val="bullet"/>
      <w:lvlText w:val=""/>
      <w:lvlJc w:val="left"/>
      <w:pPr>
        <w:ind w:left="7271" w:hanging="360"/>
      </w:pPr>
      <w:rPr>
        <w:rFonts w:ascii="Wingdings" w:hAnsi="Wingdings" w:hint="default"/>
      </w:rPr>
    </w:lvl>
  </w:abstractNum>
  <w:abstractNum w:abstractNumId="36" w15:restartNumberingAfterBreak="0">
    <w:nsid w:val="747C069E"/>
    <w:multiLevelType w:val="hybridMultilevel"/>
    <w:tmpl w:val="320680A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37" w15:restartNumberingAfterBreak="0">
    <w:nsid w:val="760E4C66"/>
    <w:multiLevelType w:val="multilevel"/>
    <w:tmpl w:val="82184E3A"/>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7391A33"/>
    <w:multiLevelType w:val="hybridMultilevel"/>
    <w:tmpl w:val="90EAECFE"/>
    <w:lvl w:ilvl="0" w:tplc="1DC0C238">
      <w:start w:val="1"/>
      <w:numFmt w:val="decimal"/>
      <w:lvlText w:val="4.%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9" w15:restartNumberingAfterBreak="0">
    <w:nsid w:val="7D964154"/>
    <w:multiLevelType w:val="multilevel"/>
    <w:tmpl w:val="08130025"/>
    <w:lvl w:ilvl="0">
      <w:start w:val="1"/>
      <w:numFmt w:val="decimal"/>
      <w:pStyle w:val="Kop1"/>
      <w:lvlText w:val="%1"/>
      <w:lvlJc w:val="left"/>
      <w:pPr>
        <w:ind w:left="432" w:hanging="432"/>
      </w:pPr>
      <w:rPr>
        <w:rFonts w:hint="default"/>
        <w:b w:val="0"/>
        <w:i w:val="0"/>
        <w:sz w:val="24"/>
        <w:u w:val="none"/>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3"/>
  </w:num>
  <w:num w:numId="2">
    <w:abstractNumId w:val="25"/>
  </w:num>
  <w:num w:numId="3">
    <w:abstractNumId w:val="24"/>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5"/>
  </w:num>
  <w:num w:numId="17">
    <w:abstractNumId w:val="23"/>
  </w:num>
  <w:num w:numId="18">
    <w:abstractNumId w:val="34"/>
  </w:num>
  <w:num w:numId="19">
    <w:abstractNumId w:val="22"/>
  </w:num>
  <w:num w:numId="20">
    <w:abstractNumId w:val="29"/>
  </w:num>
  <w:num w:numId="21">
    <w:abstractNumId w:val="27"/>
  </w:num>
  <w:num w:numId="22">
    <w:abstractNumId w:val="2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0"/>
  </w:num>
  <w:num w:numId="28">
    <w:abstractNumId w:val="38"/>
  </w:num>
  <w:num w:numId="29">
    <w:abstractNumId w:val="35"/>
  </w:num>
  <w:num w:numId="30">
    <w:abstractNumId w:val="19"/>
  </w:num>
  <w:num w:numId="31">
    <w:abstractNumId w:val="11"/>
  </w:num>
  <w:num w:numId="32">
    <w:abstractNumId w:val="13"/>
  </w:num>
  <w:num w:numId="33">
    <w:abstractNumId w:val="39"/>
  </w:num>
  <w:num w:numId="34">
    <w:abstractNumId w:val="31"/>
  </w:num>
  <w:num w:numId="35">
    <w:abstractNumId w:val="17"/>
  </w:num>
  <w:num w:numId="36">
    <w:abstractNumId w:val="32"/>
  </w:num>
  <w:num w:numId="37">
    <w:abstractNumId w:val="36"/>
  </w:num>
  <w:num w:numId="38">
    <w:abstractNumId w:val="12"/>
  </w:num>
  <w:num w:numId="39">
    <w:abstractNumId w:val="26"/>
  </w:num>
  <w:num w:numId="40">
    <w:abstractNumId w:val="28"/>
  </w:num>
  <w:num w:numId="41">
    <w:abstractNumId w:val="20"/>
  </w:num>
  <w:num w:numId="42">
    <w:abstractNumId w:val="18"/>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doNotShadeFormData/>
  <w:characterSpacingControl w:val="doNotCompres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DA"/>
    <w:rsid w:val="00061658"/>
    <w:rsid w:val="00070900"/>
    <w:rsid w:val="0007421F"/>
    <w:rsid w:val="00086D1D"/>
    <w:rsid w:val="000931A8"/>
    <w:rsid w:val="00093EDC"/>
    <w:rsid w:val="00115591"/>
    <w:rsid w:val="00124ECC"/>
    <w:rsid w:val="00157013"/>
    <w:rsid w:val="00162A66"/>
    <w:rsid w:val="00175212"/>
    <w:rsid w:val="00183EC2"/>
    <w:rsid w:val="001C1AA2"/>
    <w:rsid w:val="001C6A19"/>
    <w:rsid w:val="001D3524"/>
    <w:rsid w:val="001F3BD5"/>
    <w:rsid w:val="001F6747"/>
    <w:rsid w:val="001F7963"/>
    <w:rsid w:val="001F7F52"/>
    <w:rsid w:val="00202309"/>
    <w:rsid w:val="00205D90"/>
    <w:rsid w:val="00235D58"/>
    <w:rsid w:val="00242F56"/>
    <w:rsid w:val="00253AB2"/>
    <w:rsid w:val="00262A89"/>
    <w:rsid w:val="00283CC6"/>
    <w:rsid w:val="002A50AF"/>
    <w:rsid w:val="002B7C92"/>
    <w:rsid w:val="002C3DE0"/>
    <w:rsid w:val="00316274"/>
    <w:rsid w:val="00321DEB"/>
    <w:rsid w:val="00341786"/>
    <w:rsid w:val="003417C4"/>
    <w:rsid w:val="0034221A"/>
    <w:rsid w:val="00373706"/>
    <w:rsid w:val="00374390"/>
    <w:rsid w:val="00392C78"/>
    <w:rsid w:val="00392E30"/>
    <w:rsid w:val="003978A2"/>
    <w:rsid w:val="003A2493"/>
    <w:rsid w:val="003A5E26"/>
    <w:rsid w:val="003C075C"/>
    <w:rsid w:val="00416114"/>
    <w:rsid w:val="00441B1D"/>
    <w:rsid w:val="00462E97"/>
    <w:rsid w:val="00472668"/>
    <w:rsid w:val="004C6EAD"/>
    <w:rsid w:val="004D038C"/>
    <w:rsid w:val="005111DF"/>
    <w:rsid w:val="00533645"/>
    <w:rsid w:val="00543F1C"/>
    <w:rsid w:val="00544D39"/>
    <w:rsid w:val="005644BF"/>
    <w:rsid w:val="005662BE"/>
    <w:rsid w:val="005942A8"/>
    <w:rsid w:val="005A1F63"/>
    <w:rsid w:val="005B6A63"/>
    <w:rsid w:val="005C77A1"/>
    <w:rsid w:val="005F0F47"/>
    <w:rsid w:val="005F1488"/>
    <w:rsid w:val="00650000"/>
    <w:rsid w:val="00654B3C"/>
    <w:rsid w:val="006B28D6"/>
    <w:rsid w:val="006B311C"/>
    <w:rsid w:val="006D7315"/>
    <w:rsid w:val="006E1D81"/>
    <w:rsid w:val="006E7F8F"/>
    <w:rsid w:val="006F4EEE"/>
    <w:rsid w:val="007133EE"/>
    <w:rsid w:val="00732F3E"/>
    <w:rsid w:val="00734492"/>
    <w:rsid w:val="00782079"/>
    <w:rsid w:val="007C06E5"/>
    <w:rsid w:val="007E6D5A"/>
    <w:rsid w:val="00805B6D"/>
    <w:rsid w:val="00827920"/>
    <w:rsid w:val="00846ABE"/>
    <w:rsid w:val="00872CFA"/>
    <w:rsid w:val="008929B4"/>
    <w:rsid w:val="008A0620"/>
    <w:rsid w:val="008A409E"/>
    <w:rsid w:val="008B6A7F"/>
    <w:rsid w:val="008C0949"/>
    <w:rsid w:val="008D6EE9"/>
    <w:rsid w:val="008E1124"/>
    <w:rsid w:val="008E2EF0"/>
    <w:rsid w:val="008F0C55"/>
    <w:rsid w:val="008F6F6B"/>
    <w:rsid w:val="00907236"/>
    <w:rsid w:val="00923B81"/>
    <w:rsid w:val="00923DF5"/>
    <w:rsid w:val="0092562B"/>
    <w:rsid w:val="009403CB"/>
    <w:rsid w:val="0094738B"/>
    <w:rsid w:val="0097345B"/>
    <w:rsid w:val="009A27E7"/>
    <w:rsid w:val="009B37F4"/>
    <w:rsid w:val="009B5EB7"/>
    <w:rsid w:val="009E287C"/>
    <w:rsid w:val="009F2C6C"/>
    <w:rsid w:val="009F32F5"/>
    <w:rsid w:val="009F5ACD"/>
    <w:rsid w:val="00A13723"/>
    <w:rsid w:val="00A32564"/>
    <w:rsid w:val="00A4674B"/>
    <w:rsid w:val="00A5201F"/>
    <w:rsid w:val="00A53575"/>
    <w:rsid w:val="00A61DE3"/>
    <w:rsid w:val="00A67D67"/>
    <w:rsid w:val="00A71713"/>
    <w:rsid w:val="00A95D15"/>
    <w:rsid w:val="00AA442D"/>
    <w:rsid w:val="00AA5D4C"/>
    <w:rsid w:val="00AB0E70"/>
    <w:rsid w:val="00AB1676"/>
    <w:rsid w:val="00AF0971"/>
    <w:rsid w:val="00B20D50"/>
    <w:rsid w:val="00B272AD"/>
    <w:rsid w:val="00B34345"/>
    <w:rsid w:val="00B53380"/>
    <w:rsid w:val="00B554CB"/>
    <w:rsid w:val="00B65AEA"/>
    <w:rsid w:val="00B71979"/>
    <w:rsid w:val="00BD0F0E"/>
    <w:rsid w:val="00BF769F"/>
    <w:rsid w:val="00C213F7"/>
    <w:rsid w:val="00C31986"/>
    <w:rsid w:val="00C32E74"/>
    <w:rsid w:val="00C54655"/>
    <w:rsid w:val="00C84B94"/>
    <w:rsid w:val="00C86DF6"/>
    <w:rsid w:val="00C93028"/>
    <w:rsid w:val="00CC3CA1"/>
    <w:rsid w:val="00CD10C7"/>
    <w:rsid w:val="00D00174"/>
    <w:rsid w:val="00D16D08"/>
    <w:rsid w:val="00D230E7"/>
    <w:rsid w:val="00D27E5C"/>
    <w:rsid w:val="00D728FF"/>
    <w:rsid w:val="00D73A48"/>
    <w:rsid w:val="00D7566D"/>
    <w:rsid w:val="00D866D9"/>
    <w:rsid w:val="00D97DDA"/>
    <w:rsid w:val="00DC7AC1"/>
    <w:rsid w:val="00DF7EB2"/>
    <w:rsid w:val="00E151DD"/>
    <w:rsid w:val="00E65DC2"/>
    <w:rsid w:val="00E67915"/>
    <w:rsid w:val="00E80F56"/>
    <w:rsid w:val="00E8377B"/>
    <w:rsid w:val="00E848E6"/>
    <w:rsid w:val="00E961A2"/>
    <w:rsid w:val="00EB00DA"/>
    <w:rsid w:val="00EC3665"/>
    <w:rsid w:val="00EF1DB1"/>
    <w:rsid w:val="00F20924"/>
    <w:rsid w:val="00F34380"/>
    <w:rsid w:val="00F57E88"/>
    <w:rsid w:val="00F6018F"/>
    <w:rsid w:val="00F624C7"/>
    <w:rsid w:val="00F63C08"/>
    <w:rsid w:val="00FA17C4"/>
    <w:rsid w:val="00FB1D0A"/>
    <w:rsid w:val="00FC4C7A"/>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9D9317-B449-4758-BCD5-54E11F3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0971"/>
    <w:pPr>
      <w:spacing w:line="280" w:lineRule="atLeast"/>
    </w:pPr>
    <w:rPr>
      <w:rFonts w:ascii="Arial" w:hAnsi="Arial"/>
      <w:szCs w:val="24"/>
      <w:lang w:val="nl-NL" w:eastAsia="nl-NL"/>
    </w:rPr>
  </w:style>
  <w:style w:type="paragraph" w:styleId="Kop1">
    <w:name w:val="heading 1"/>
    <w:basedOn w:val="Standaard"/>
    <w:next w:val="Standaard"/>
    <w:link w:val="Kop1Char"/>
    <w:uiPriority w:val="9"/>
    <w:qFormat/>
    <w:rsid w:val="00AF0971"/>
    <w:pPr>
      <w:keepNext/>
      <w:numPr>
        <w:numId w:val="33"/>
      </w:numPr>
      <w:spacing w:line="360" w:lineRule="auto"/>
      <w:outlineLvl w:val="0"/>
    </w:pPr>
    <w:rPr>
      <w:rFonts w:cs="Arial"/>
      <w:b/>
      <w:bCs/>
      <w:kern w:val="32"/>
      <w:sz w:val="28"/>
      <w:szCs w:val="26"/>
    </w:rPr>
  </w:style>
  <w:style w:type="paragraph" w:styleId="Kop2">
    <w:name w:val="heading 2"/>
    <w:basedOn w:val="Standaard"/>
    <w:next w:val="Standaard"/>
    <w:link w:val="Kop2Char"/>
    <w:uiPriority w:val="9"/>
    <w:qFormat/>
    <w:rsid w:val="00AF0971"/>
    <w:pPr>
      <w:keepNext/>
      <w:numPr>
        <w:ilvl w:val="1"/>
        <w:numId w:val="33"/>
      </w:numPr>
      <w:spacing w:line="360" w:lineRule="auto"/>
      <w:outlineLvl w:val="1"/>
    </w:pPr>
    <w:rPr>
      <w:rFonts w:cs="Arial"/>
      <w:b/>
      <w:bCs/>
      <w:iCs/>
      <w:sz w:val="26"/>
      <w:szCs w:val="28"/>
    </w:rPr>
  </w:style>
  <w:style w:type="paragraph" w:styleId="Kop3">
    <w:name w:val="heading 3"/>
    <w:basedOn w:val="Standaard"/>
    <w:next w:val="Standaard"/>
    <w:link w:val="Kop3Char"/>
    <w:uiPriority w:val="9"/>
    <w:qFormat/>
    <w:rsid w:val="00AF0971"/>
    <w:pPr>
      <w:keepNext/>
      <w:numPr>
        <w:ilvl w:val="2"/>
        <w:numId w:val="33"/>
      </w:numPr>
      <w:spacing w:line="360" w:lineRule="auto"/>
      <w:outlineLvl w:val="2"/>
    </w:pPr>
    <w:rPr>
      <w:rFonts w:cs="Arial"/>
      <w:b/>
      <w:bCs/>
      <w:sz w:val="24"/>
      <w:szCs w:val="26"/>
    </w:rPr>
  </w:style>
  <w:style w:type="paragraph" w:styleId="Kop4">
    <w:name w:val="heading 4"/>
    <w:basedOn w:val="Standaard"/>
    <w:next w:val="Standaard"/>
    <w:link w:val="Kop4Char"/>
    <w:uiPriority w:val="9"/>
    <w:qFormat/>
    <w:rsid w:val="00AF0971"/>
    <w:pPr>
      <w:keepNext/>
      <w:numPr>
        <w:ilvl w:val="3"/>
        <w:numId w:val="33"/>
      </w:numPr>
      <w:spacing w:line="360" w:lineRule="auto"/>
      <w:outlineLvl w:val="3"/>
    </w:pPr>
    <w:rPr>
      <w:b/>
      <w:bCs/>
      <w:sz w:val="22"/>
      <w:szCs w:val="28"/>
    </w:rPr>
  </w:style>
  <w:style w:type="paragraph" w:styleId="Kop5">
    <w:name w:val="heading 5"/>
    <w:basedOn w:val="Standaard"/>
    <w:next w:val="Standaard"/>
    <w:link w:val="Kop5Char"/>
    <w:uiPriority w:val="9"/>
    <w:qFormat/>
    <w:rsid w:val="006F4EEE"/>
    <w:pPr>
      <w:numPr>
        <w:ilvl w:val="4"/>
        <w:numId w:val="33"/>
      </w:numPr>
      <w:spacing w:before="240" w:after="60"/>
      <w:outlineLvl w:val="4"/>
    </w:pPr>
    <w:rPr>
      <w:b/>
      <w:bCs/>
      <w:i/>
      <w:iCs/>
      <w:sz w:val="26"/>
      <w:szCs w:val="26"/>
    </w:rPr>
  </w:style>
  <w:style w:type="paragraph" w:styleId="Kop6">
    <w:name w:val="heading 6"/>
    <w:basedOn w:val="Standaard"/>
    <w:next w:val="Standaard"/>
    <w:link w:val="Kop6Char"/>
    <w:uiPriority w:val="9"/>
    <w:qFormat/>
    <w:rsid w:val="006F4EEE"/>
    <w:pPr>
      <w:numPr>
        <w:ilvl w:val="5"/>
        <w:numId w:val="33"/>
      </w:numPr>
      <w:spacing w:before="240" w:after="60"/>
      <w:outlineLvl w:val="5"/>
    </w:pPr>
    <w:rPr>
      <w:rFonts w:ascii="Times New Roman" w:hAnsi="Times New Roman"/>
      <w:b/>
      <w:bCs/>
      <w:sz w:val="22"/>
      <w:szCs w:val="22"/>
    </w:rPr>
  </w:style>
  <w:style w:type="paragraph" w:styleId="Kop7">
    <w:name w:val="heading 7"/>
    <w:basedOn w:val="Standaard"/>
    <w:next w:val="Standaard"/>
    <w:link w:val="Kop7Char"/>
    <w:uiPriority w:val="9"/>
    <w:qFormat/>
    <w:rsid w:val="006F4EEE"/>
    <w:pPr>
      <w:numPr>
        <w:ilvl w:val="6"/>
        <w:numId w:val="33"/>
      </w:numPr>
      <w:spacing w:before="240" w:after="60"/>
      <w:outlineLvl w:val="6"/>
    </w:pPr>
    <w:rPr>
      <w:rFonts w:ascii="Times New Roman" w:hAnsi="Times New Roman"/>
      <w:sz w:val="24"/>
    </w:rPr>
  </w:style>
  <w:style w:type="paragraph" w:styleId="Kop8">
    <w:name w:val="heading 8"/>
    <w:basedOn w:val="Standaard"/>
    <w:next w:val="Standaard"/>
    <w:link w:val="Kop8Char"/>
    <w:uiPriority w:val="9"/>
    <w:qFormat/>
    <w:rsid w:val="006F4EEE"/>
    <w:pPr>
      <w:numPr>
        <w:ilvl w:val="7"/>
        <w:numId w:val="33"/>
      </w:numPr>
      <w:spacing w:before="240" w:after="60"/>
      <w:outlineLvl w:val="7"/>
    </w:pPr>
    <w:rPr>
      <w:rFonts w:ascii="Times New Roman" w:hAnsi="Times New Roman"/>
      <w:i/>
      <w:iCs/>
      <w:sz w:val="24"/>
    </w:rPr>
  </w:style>
  <w:style w:type="paragraph" w:styleId="Kop9">
    <w:name w:val="heading 9"/>
    <w:basedOn w:val="Standaard"/>
    <w:next w:val="Standaard"/>
    <w:link w:val="Kop9Char"/>
    <w:uiPriority w:val="9"/>
    <w:qFormat/>
    <w:rsid w:val="006F4EEE"/>
    <w:pPr>
      <w:numPr>
        <w:ilvl w:val="8"/>
        <w:numId w:val="33"/>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semiHidden/>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Cs w:val="20"/>
    </w:rPr>
  </w:style>
  <w:style w:type="character" w:styleId="GevolgdeHyperlink">
    <w:name w:val="FollowedHyperlink"/>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semiHidden/>
    <w:rsid w:val="006F4EEE"/>
    <w:rPr>
      <w:i/>
      <w:iCs/>
    </w:rPr>
  </w:style>
  <w:style w:type="character" w:styleId="HTMLCode">
    <w:name w:val="HTML Code"/>
    <w:semiHidden/>
    <w:rsid w:val="006F4EEE"/>
    <w:rPr>
      <w:rFonts w:ascii="Courier New" w:hAnsi="Courier New" w:cs="Courier New"/>
      <w:sz w:val="20"/>
      <w:szCs w:val="20"/>
    </w:rPr>
  </w:style>
  <w:style w:type="character" w:styleId="HTMLDefinition">
    <w:name w:val="HTML Definition"/>
    <w:semiHidden/>
    <w:rsid w:val="006F4EEE"/>
    <w:rPr>
      <w:i/>
      <w:iCs/>
    </w:rPr>
  </w:style>
  <w:style w:type="character" w:styleId="HTML-toetsenbord">
    <w:name w:val="HTML Keyboard"/>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Cs w:val="20"/>
    </w:rPr>
  </w:style>
  <w:style w:type="character" w:styleId="HTML-voorbeeld">
    <w:name w:val="HTML Sample"/>
    <w:semiHidden/>
    <w:rsid w:val="006F4EEE"/>
    <w:rPr>
      <w:rFonts w:ascii="Courier New" w:hAnsi="Courier New" w:cs="Courier New"/>
    </w:rPr>
  </w:style>
  <w:style w:type="character" w:styleId="HTML-schrijfmachine">
    <w:name w:val="HTML Typewriter"/>
    <w:semiHidden/>
    <w:rsid w:val="006F4EEE"/>
    <w:rPr>
      <w:rFonts w:ascii="Courier New" w:hAnsi="Courier New" w:cs="Courier New"/>
      <w:sz w:val="20"/>
      <w:szCs w:val="20"/>
    </w:rPr>
  </w:style>
  <w:style w:type="character" w:styleId="HTMLVariable">
    <w:name w:val="HTML Variable"/>
    <w:semiHidden/>
    <w:rsid w:val="006F4EEE"/>
    <w:rPr>
      <w:i/>
      <w:iCs/>
    </w:rPr>
  </w:style>
  <w:style w:type="character" w:styleId="Hyperlink">
    <w:name w:val="Hyperlink"/>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semiHidden/>
    <w:rsid w:val="006F4EEE"/>
    <w:pPr>
      <w:numPr>
        <w:numId w:val="3"/>
      </w:numPr>
    </w:pPr>
  </w:style>
  <w:style w:type="paragraph" w:styleId="Plattetekst2">
    <w:name w:val="Body Text 2"/>
    <w:basedOn w:val="Standaard"/>
    <w:semiHidden/>
    <w:rsid w:val="006F4EEE"/>
    <w:pPr>
      <w:spacing w:after="320" w:line="320" w:lineRule="atLeast"/>
    </w:pPr>
  </w:style>
  <w:style w:type="character" w:styleId="Nadruk">
    <w:name w:val="Emphasis"/>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qFormat/>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qFormat/>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qFormat/>
    <w:rsid w:val="006F4EEE"/>
    <w:rPr>
      <w:b/>
      <w:bCs/>
    </w:rPr>
  </w:style>
  <w:style w:type="paragraph" w:styleId="Ondertitel">
    <w:name w:val="Subtitle"/>
    <w:basedOn w:val="Standaard"/>
    <w:link w:val="OndertitelChar"/>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rsid w:val="00D7566D"/>
    <w:rPr>
      <w:rFonts w:ascii="Tahoma" w:hAnsi="Tahoma" w:cs="Tahoma"/>
      <w:sz w:val="16"/>
      <w:szCs w:val="16"/>
    </w:rPr>
  </w:style>
  <w:style w:type="paragraph" w:styleId="Inhopg1">
    <w:name w:val="toc 1"/>
    <w:basedOn w:val="Standaard"/>
    <w:next w:val="Standaard"/>
    <w:autoRedefine/>
    <w:uiPriority w:val="39"/>
    <w:qFormat/>
    <w:rsid w:val="001F3BD5"/>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uiPriority w:val="39"/>
    <w:qFormat/>
    <w:rsid w:val="008A409E"/>
    <w:pPr>
      <w:tabs>
        <w:tab w:val="left" w:pos="1191"/>
        <w:tab w:val="right" w:pos="7938"/>
      </w:tabs>
      <w:spacing w:before="280"/>
    </w:pPr>
    <w:rPr>
      <w:b/>
      <w:noProof/>
      <w:szCs w:val="20"/>
      <w:u w:color="999999"/>
      <w:lang w:val="nl-BE" w:eastAsia="nl-BE"/>
    </w:rPr>
  </w:style>
  <w:style w:type="paragraph" w:styleId="Inhopg3">
    <w:name w:val="toc 3"/>
    <w:basedOn w:val="Standaard"/>
    <w:next w:val="Standaard"/>
    <w:autoRedefine/>
    <w:uiPriority w:val="39"/>
    <w:semiHidden/>
    <w:qFormat/>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semiHidden/>
    <w:rsid w:val="00B20D50"/>
    <w:rPr>
      <w:sz w:val="16"/>
      <w:szCs w:val="20"/>
    </w:rPr>
  </w:style>
  <w:style w:type="character" w:styleId="Voetnootmarkering">
    <w:name w:val="footnote referenc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semiHidden/>
    <w:rsid w:val="00A4674B"/>
    <w:rPr>
      <w:vertAlign w:val="superscript"/>
    </w:rPr>
  </w:style>
  <w:style w:type="paragraph" w:styleId="Bijschrift">
    <w:name w:val="caption"/>
    <w:basedOn w:val="Standaard"/>
    <w:next w:val="Standaard"/>
    <w:qFormat/>
    <w:rsid w:val="00157013"/>
    <w:rPr>
      <w:bCs/>
      <w:i/>
      <w:sz w:val="16"/>
      <w:szCs w:val="20"/>
    </w:rPr>
  </w:style>
  <w:style w:type="character" w:customStyle="1" w:styleId="OndertitelChar">
    <w:name w:val="Ondertitel Char"/>
    <w:link w:val="Ondertitel"/>
    <w:rsid w:val="00AF0971"/>
    <w:rPr>
      <w:rFonts w:ascii="Arial" w:hAnsi="Arial" w:cs="Arial"/>
      <w:sz w:val="32"/>
      <w:szCs w:val="24"/>
      <w:lang w:val="nl-NL" w:eastAsia="nl-NL"/>
    </w:rPr>
  </w:style>
  <w:style w:type="paragraph" w:customStyle="1" w:styleId="Standaard11ptn">
    <w:name w:val="Standaard 11ptn"/>
    <w:basedOn w:val="Standaard"/>
    <w:qFormat/>
    <w:rsid w:val="00AF0971"/>
    <w:rPr>
      <w:sz w:val="22"/>
    </w:rPr>
  </w:style>
  <w:style w:type="character" w:customStyle="1" w:styleId="Kop1Char">
    <w:name w:val="Kop 1 Char"/>
    <w:basedOn w:val="Standaardalinea-lettertype"/>
    <w:link w:val="Kop1"/>
    <w:uiPriority w:val="9"/>
    <w:rsid w:val="00BF769F"/>
    <w:rPr>
      <w:rFonts w:ascii="Arial" w:hAnsi="Arial" w:cs="Arial"/>
      <w:b/>
      <w:bCs/>
      <w:kern w:val="32"/>
      <w:sz w:val="28"/>
      <w:szCs w:val="26"/>
      <w:lang w:val="nl-NL" w:eastAsia="nl-NL"/>
    </w:rPr>
  </w:style>
  <w:style w:type="character" w:customStyle="1" w:styleId="Kop2Char">
    <w:name w:val="Kop 2 Char"/>
    <w:basedOn w:val="Standaardalinea-lettertype"/>
    <w:link w:val="Kop2"/>
    <w:uiPriority w:val="9"/>
    <w:rsid w:val="00BF769F"/>
    <w:rPr>
      <w:rFonts w:ascii="Arial" w:hAnsi="Arial" w:cs="Arial"/>
      <w:b/>
      <w:bCs/>
      <w:iCs/>
      <w:sz w:val="26"/>
      <w:szCs w:val="28"/>
      <w:lang w:val="nl-NL" w:eastAsia="nl-NL"/>
    </w:rPr>
  </w:style>
  <w:style w:type="paragraph" w:styleId="Lijstalinea">
    <w:name w:val="List Paragraph"/>
    <w:basedOn w:val="Standaard"/>
    <w:uiPriority w:val="34"/>
    <w:qFormat/>
    <w:rsid w:val="00BF769F"/>
    <w:pPr>
      <w:widowControl w:val="0"/>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Kop3Char">
    <w:name w:val="Kop 3 Char"/>
    <w:basedOn w:val="Standaardalinea-lettertype"/>
    <w:link w:val="Kop3"/>
    <w:uiPriority w:val="9"/>
    <w:rsid w:val="00BF769F"/>
    <w:rPr>
      <w:rFonts w:ascii="Arial" w:hAnsi="Arial" w:cs="Arial"/>
      <w:b/>
      <w:bCs/>
      <w:sz w:val="24"/>
      <w:szCs w:val="26"/>
      <w:lang w:val="nl-NL" w:eastAsia="nl-NL"/>
    </w:rPr>
  </w:style>
  <w:style w:type="character" w:customStyle="1" w:styleId="Kop4Char">
    <w:name w:val="Kop 4 Char"/>
    <w:basedOn w:val="Standaardalinea-lettertype"/>
    <w:link w:val="Kop4"/>
    <w:uiPriority w:val="9"/>
    <w:rsid w:val="00BF769F"/>
    <w:rPr>
      <w:rFonts w:ascii="Arial" w:hAnsi="Arial"/>
      <w:b/>
      <w:bCs/>
      <w:sz w:val="22"/>
      <w:szCs w:val="28"/>
      <w:lang w:val="nl-NL" w:eastAsia="nl-NL"/>
    </w:rPr>
  </w:style>
  <w:style w:type="character" w:customStyle="1" w:styleId="Kop5Char">
    <w:name w:val="Kop 5 Char"/>
    <w:basedOn w:val="Standaardalinea-lettertype"/>
    <w:link w:val="Kop5"/>
    <w:uiPriority w:val="9"/>
    <w:rsid w:val="00BF769F"/>
    <w:rPr>
      <w:rFonts w:ascii="Arial" w:hAnsi="Arial"/>
      <w:b/>
      <w:bCs/>
      <w:i/>
      <w:iCs/>
      <w:sz w:val="26"/>
      <w:szCs w:val="26"/>
      <w:lang w:val="nl-NL" w:eastAsia="nl-NL"/>
    </w:rPr>
  </w:style>
  <w:style w:type="character" w:customStyle="1" w:styleId="Kop6Char">
    <w:name w:val="Kop 6 Char"/>
    <w:basedOn w:val="Standaardalinea-lettertype"/>
    <w:link w:val="Kop6"/>
    <w:uiPriority w:val="9"/>
    <w:rsid w:val="00BF769F"/>
    <w:rPr>
      <w:b/>
      <w:bCs/>
      <w:sz w:val="22"/>
      <w:szCs w:val="22"/>
      <w:lang w:val="nl-NL" w:eastAsia="nl-NL"/>
    </w:rPr>
  </w:style>
  <w:style w:type="character" w:customStyle="1" w:styleId="Kop7Char">
    <w:name w:val="Kop 7 Char"/>
    <w:basedOn w:val="Standaardalinea-lettertype"/>
    <w:link w:val="Kop7"/>
    <w:uiPriority w:val="9"/>
    <w:rsid w:val="00BF769F"/>
    <w:rPr>
      <w:sz w:val="24"/>
      <w:szCs w:val="24"/>
      <w:lang w:val="nl-NL" w:eastAsia="nl-NL"/>
    </w:rPr>
  </w:style>
  <w:style w:type="character" w:customStyle="1" w:styleId="Kop8Char">
    <w:name w:val="Kop 8 Char"/>
    <w:basedOn w:val="Standaardalinea-lettertype"/>
    <w:link w:val="Kop8"/>
    <w:uiPriority w:val="9"/>
    <w:rsid w:val="00BF769F"/>
    <w:rPr>
      <w:i/>
      <w:iCs/>
      <w:sz w:val="24"/>
      <w:szCs w:val="24"/>
      <w:lang w:val="nl-NL" w:eastAsia="nl-NL"/>
    </w:rPr>
  </w:style>
  <w:style w:type="character" w:customStyle="1" w:styleId="Kop9Char">
    <w:name w:val="Kop 9 Char"/>
    <w:basedOn w:val="Standaardalinea-lettertype"/>
    <w:link w:val="Kop9"/>
    <w:uiPriority w:val="9"/>
    <w:rsid w:val="00BF769F"/>
    <w:rPr>
      <w:rFonts w:ascii="Arial" w:hAnsi="Arial" w:cs="Arial"/>
      <w:sz w:val="22"/>
      <w:szCs w:val="22"/>
      <w:lang w:val="nl-NL" w:eastAsia="nl-NL"/>
    </w:rPr>
  </w:style>
  <w:style w:type="paragraph" w:styleId="Kopvaninhoudsopgave">
    <w:name w:val="TOC Heading"/>
    <w:basedOn w:val="Kop1"/>
    <w:next w:val="Standaard"/>
    <w:uiPriority w:val="39"/>
    <w:unhideWhenUsed/>
    <w:qFormat/>
    <w:rsid w:val="00BF769F"/>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BallontekstChar">
    <w:name w:val="Ballontekst Char"/>
    <w:basedOn w:val="Standaardalinea-lettertype"/>
    <w:link w:val="Ballontekst"/>
    <w:uiPriority w:val="99"/>
    <w:semiHidden/>
    <w:rsid w:val="00BF769F"/>
    <w:rPr>
      <w:rFonts w:ascii="Tahoma"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SM~1\AppData\Local\Temp\KL_sjabloon_cursus_WT_met_titelbl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CFCC0-DF41-4AFF-853A-8561B292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KL_sjabloon_cursus_WT_met_titelblad.dotx</Template>
  <TotalTime>3</TotalTime>
  <Pages>5</Pages>
  <Words>971</Words>
  <Characters>5343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Cursustitel</vt:lpstr>
      <vt:lpstr>Cursustitel</vt:lpstr>
    </vt:vector>
  </TitlesOfParts>
  <Company>Gramma</Company>
  <LinksUpToDate>false</LinksUpToDate>
  <CharactersWithSpaces>6302</CharactersWithSpaces>
  <SharedDoc>false</SharedDoc>
  <HLinks>
    <vt:vector size="24" baseType="variant">
      <vt:variant>
        <vt:i4>1114163</vt:i4>
      </vt:variant>
      <vt:variant>
        <vt:i4>41</vt:i4>
      </vt:variant>
      <vt:variant>
        <vt:i4>0</vt:i4>
      </vt:variant>
      <vt:variant>
        <vt:i4>5</vt:i4>
      </vt:variant>
      <vt:variant>
        <vt:lpwstr/>
      </vt:variant>
      <vt:variant>
        <vt:lpwstr>_Toc202002341</vt:lpwstr>
      </vt:variant>
      <vt:variant>
        <vt:i4>1114163</vt:i4>
      </vt:variant>
      <vt:variant>
        <vt:i4>35</vt:i4>
      </vt:variant>
      <vt:variant>
        <vt:i4>0</vt:i4>
      </vt:variant>
      <vt:variant>
        <vt:i4>5</vt:i4>
      </vt:variant>
      <vt:variant>
        <vt:lpwstr/>
      </vt:variant>
      <vt:variant>
        <vt:lpwstr>_Toc202002340</vt:lpwstr>
      </vt:variant>
      <vt:variant>
        <vt:i4>1441843</vt:i4>
      </vt:variant>
      <vt:variant>
        <vt:i4>29</vt:i4>
      </vt:variant>
      <vt:variant>
        <vt:i4>0</vt:i4>
      </vt:variant>
      <vt:variant>
        <vt:i4>5</vt:i4>
      </vt:variant>
      <vt:variant>
        <vt:lpwstr/>
      </vt:variant>
      <vt:variant>
        <vt:lpwstr>_Toc202002339</vt:lpwstr>
      </vt:variant>
      <vt:variant>
        <vt:i4>1441843</vt:i4>
      </vt:variant>
      <vt:variant>
        <vt:i4>23</vt:i4>
      </vt:variant>
      <vt:variant>
        <vt:i4>0</vt:i4>
      </vt:variant>
      <vt:variant>
        <vt:i4>5</vt:i4>
      </vt:variant>
      <vt:variant>
        <vt:lpwstr/>
      </vt:variant>
      <vt:variant>
        <vt:lpwstr>_Toc202002338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creator>Marc Smets</dc:creator>
  <cp:lastModifiedBy>Marc Smets</cp:lastModifiedBy>
  <cp:revision>3</cp:revision>
  <cp:lastPrinted>2014-09-17T18:44:00Z</cp:lastPrinted>
  <dcterms:created xsi:type="dcterms:W3CDTF">2015-12-08T08:22:00Z</dcterms:created>
  <dcterms:modified xsi:type="dcterms:W3CDTF">2016-02-23T11:18:00Z</dcterms:modified>
</cp:coreProperties>
</file>